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533" w:rsidP="001C4533" w:rsidRDefault="00B777C6" w14:paraId="59D18B1F" w14:textId="77777777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:rsidR="001C4533" w:rsidP="001C4533" w:rsidRDefault="001C4533" w14:paraId="63BD5093" w14:textId="0A62DADE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:rsidRPr="000547C0" w:rsidR="00B777C6" w:rsidP="001C4533" w:rsidRDefault="001C4533" w14:paraId="47E837EF" w14:textId="3D4C106D"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 w:rsidR="00B777C6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:rsidRPr="000547C0" w:rsidR="00E25782" w:rsidP="10CB312A" w:rsidRDefault="00ED3BB1" w14:paraId="725E4A89" w14:textId="050956CA">
      <w:pPr>
        <w:pStyle w:val="Title"/>
        <w:rPr>
          <w:rFonts w:asciiTheme="minorHAnsi" w:hAnsiTheme="minorHAnsi" w:cstheme="minorBidi"/>
          <w:color w:val="1F497D" w:themeColor="text2"/>
        </w:rPr>
      </w:pPr>
      <w:r w:rsidRPr="10CB312A">
        <w:rPr>
          <w:rFonts w:asciiTheme="minorHAnsi" w:hAnsiTheme="minorHAnsi" w:cstheme="minorBidi"/>
          <w:color w:val="1F497D" w:themeColor="text2"/>
        </w:rPr>
        <w:t xml:space="preserve">Practical Project - Iteration </w:t>
      </w:r>
      <w:r w:rsidRPr="10CB312A" w:rsidR="28A364DD">
        <w:rPr>
          <w:rFonts w:asciiTheme="minorHAnsi" w:hAnsiTheme="minorHAnsi" w:cstheme="minorBidi"/>
          <w:color w:val="1F497D" w:themeColor="text2"/>
        </w:rPr>
        <w:t>2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10CB312A" w14:paraId="771239B5" w14:textId="77777777">
        <w:tc>
          <w:tcPr>
            <w:tcW w:w="5932" w:type="dxa"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:rsidRPr="000547C0" w:rsidR="00D62E01" w:rsidP="10CB312A" w:rsidRDefault="29951C05" w14:paraId="6A2C30AE" w14:textId="5874EE4B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18/03/2025</w:t>
            </w:r>
          </w:p>
          <w:p w:rsidRPr="000547C0" w:rsidR="00D62E01" w:rsidP="10CB312A" w:rsidRDefault="29951C05" w14:paraId="3C5464D8" w14:textId="7DC8546D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2:00pm</w:t>
            </w:r>
          </w:p>
          <w:p w:rsidRPr="000547C0" w:rsidR="002B2D13" w:rsidP="10CB312A" w:rsidRDefault="29951C05" w14:paraId="0CAD7FF3" w14:textId="1A4A5C2B">
            <w:pPr>
              <w:pStyle w:val="Heading3"/>
              <w:rPr>
                <w:rFonts w:asciiTheme="minorHAnsi" w:hAnsiTheme="minorHAnsi" w:cstheme="minorBidi"/>
              </w:rPr>
            </w:pPr>
            <w:r w:rsidRPr="10CB312A">
              <w:rPr>
                <w:rFonts w:asciiTheme="minorHAnsi" w:hAnsiTheme="minorHAnsi" w:cstheme="minorBidi"/>
              </w:rPr>
              <w:t>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10CB312A" w14:paraId="5F698B41" w14:textId="77777777">
        <w:tc>
          <w:tcPr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10CB312A" w14:paraId="6F711279" w14:textId="77777777">
        <w:tc>
          <w:tcPr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:rsidRPr="000547C0" w:rsidR="002B2D13" w:rsidP="00212D56" w:rsidRDefault="001C4533" w14:paraId="4FD9BE94" w14:textId="795D342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e.g. Group 1</w:t>
            </w:r>
          </w:p>
        </w:tc>
      </w:tr>
      <w:tr w:rsidRPr="000547C0" w:rsidR="002B2D13" w:rsidTr="10CB312A" w14:paraId="0EA66E5E" w14:textId="77777777">
        <w:tc>
          <w:tcPr>
            <w:tcW w:w="2128" w:type="dxa"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:rsidRPr="000547C0" w:rsidR="002B2D13" w:rsidP="10CB312A" w:rsidRDefault="3C91EC91" w14:paraId="7A298D8A" w14:textId="61FFC369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>Josh MacKie</w:t>
            </w:r>
          </w:p>
        </w:tc>
        <w:tc>
          <w:tcPr>
            <w:tcW w:w="1779" w:type="dxa"/>
          </w:tcPr>
          <w:p w:rsidRPr="000547C0" w:rsidR="002B2D13" w:rsidP="00212D56" w:rsidRDefault="009B2501" w14:paraId="2727D4AE" w14:textId="77777777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:rsidRPr="000547C0" w:rsidR="002B2D13" w:rsidP="00212D56" w:rsidRDefault="008467AC" w14:paraId="3E16E044" w14:textId="3B23316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Josh/Max</w:t>
            </w:r>
          </w:p>
        </w:tc>
      </w:tr>
      <w:tr w:rsidRPr="000547C0" w:rsidR="00212D56" w:rsidTr="10CB312A" w14:paraId="509CD466" w14:textId="77777777">
        <w:tc>
          <w:tcPr>
            <w:tcW w:w="2128" w:type="dxa"/>
          </w:tcPr>
          <w:p w:rsidRPr="000547C0" w:rsidR="00212D56" w:rsidP="00212D56" w:rsidRDefault="009B2501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10CB312A" w:rsidRDefault="7BA32C45" w14:paraId="240AE26A" w14:textId="4E0EFF89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>Jarod, Lucas, Max</w:t>
            </w:r>
            <w:r w:rsidRPr="10CB312A" w:rsidR="6B6348EC">
              <w:rPr>
                <w:rFonts w:cstheme="minorBidi"/>
              </w:rPr>
              <w:t>, Josh</w:t>
            </w:r>
          </w:p>
        </w:tc>
      </w:tr>
      <w:tr w:rsidRPr="000547C0" w:rsidR="00212D56" w:rsidTr="10CB312A" w14:paraId="68376BDD" w14:textId="77777777">
        <w:tc>
          <w:tcPr>
            <w:tcW w:w="2128" w:type="dxa"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:rsidRPr="000547C0" w:rsidR="00212D56" w:rsidP="10CB312A" w:rsidRDefault="5C4A3849" w14:paraId="7A63F83E" w14:textId="38750476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>None</w:t>
            </w:r>
          </w:p>
        </w:tc>
      </w:tr>
      <w:tr w:rsidRPr="000547C0" w:rsidR="00212D56" w:rsidTr="10CB312A" w14:paraId="14D58E6E" w14:textId="77777777">
        <w:trPr>
          <w:trHeight w:val="430"/>
        </w:trPr>
        <w:tc>
          <w:tcPr>
            <w:tcW w:w="2128" w:type="dxa"/>
          </w:tcPr>
          <w:p w:rsidRPr="000547C0" w:rsidR="00212D56" w:rsidP="00212D56" w:rsidRDefault="009B2501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10CB312A" w14:paraId="20BB3048" w14:textId="77777777">
        <w:trPr>
          <w:trHeight w:val="430"/>
        </w:trPr>
        <w:tc>
          <w:tcPr>
            <w:tcW w:w="2128" w:type="dxa"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:rsidRPr="000547C0" w:rsidR="000547C0" w:rsidP="10CB312A" w:rsidRDefault="4AEBCAF9" w14:paraId="5AEA310C" w14:textId="696BDBDB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10CB312A">
              <w:rPr>
                <w:rFonts w:cstheme="minorBidi"/>
              </w:rPr>
              <w:t>Resource Requirement List</w:t>
            </w:r>
          </w:p>
          <w:p w:rsidRPr="000547C0" w:rsidR="000547C0" w:rsidP="10CB312A" w:rsidRDefault="10CB312A" w14:paraId="2EDE499F" w14:textId="3CC782E0">
            <w:pPr>
              <w:spacing w:before="60" w:after="60" w:line="276" w:lineRule="auto"/>
              <w:rPr>
                <w:rFonts w:cstheme="minorBidi"/>
              </w:rPr>
            </w:pPr>
            <w:r w:rsidRPr="10CB312A">
              <w:rPr>
                <w:rFonts w:cstheme="minorBidi"/>
              </w:rPr>
              <w:t xml:space="preserve">2. </w:t>
            </w:r>
            <w:r w:rsidRPr="10CB312A" w:rsidR="70263C1D">
              <w:rPr>
                <w:rFonts w:cstheme="minorBidi"/>
              </w:rPr>
              <w:t>Gantt Chart</w:t>
            </w:r>
          </w:p>
        </w:tc>
      </w:tr>
    </w:tbl>
    <w:sdt>
      <w:sdtPr>
        <w:id w:val="-2901889"/>
        <w:placeholder>
          <w:docPart w:val="2AC739C84351476788A98698ECA3C527"/>
        </w:placeholder>
        <w:temporary/>
        <w:showingPlcHdr/>
        <w15:appearance w15:val="hidden"/>
        <w:rPr>
          <w:rFonts w:ascii="Arial" w:hAnsi="Arial" w:cs="Arial" w:asciiTheme="minorAscii" w:hAnsiTheme="minorAscii" w:cstheme="minorBidi"/>
        </w:rPr>
      </w:sdtPr>
      <w:sdtEndPr>
        <w:rPr>
          <w:rFonts w:ascii="Arial" w:hAnsi="Arial" w:cs="Arial" w:asciiTheme="minorAscii" w:hAnsiTheme="minorAscii" w:cstheme="minorBidi"/>
        </w:rPr>
      </w:sdtEndPr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10CB312A" w14:paraId="5256CEC7" w14:textId="77777777">
        <w:tc>
          <w:tcPr>
            <w:tcW w:w="1620" w:type="dxa"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:rsidRPr="000547C0" w:rsidR="002B2D13" w:rsidP="10CB312A" w:rsidRDefault="27DA444B" w14:paraId="5CBAE6E5" w14:textId="06D4FF50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Resource Requirement List</w:t>
            </w:r>
          </w:p>
        </w:tc>
        <w:tc>
          <w:tcPr>
            <w:tcW w:w="1324" w:type="dxa"/>
          </w:tcPr>
          <w:p w:rsidRPr="000547C0" w:rsidR="002B2D13" w:rsidRDefault="009B2501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2B2D13" w:rsidP="10CB312A" w:rsidRDefault="662DEDF2" w14:paraId="5FDA3CAE" w14:textId="7887576D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Lucas Watson</w:t>
            </w:r>
          </w:p>
        </w:tc>
      </w:tr>
    </w:tbl>
    <w:p w:rsidRPr="000547C0" w:rsidR="002B2D13" w:rsidRDefault="009B2501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01016957" w:rsidRDefault="006344A8" w14:paraId="40016560" w14:textId="352F37BB">
      <w:pPr>
        <w:rPr>
          <w:rFonts w:cs="Arial" w:cstheme="minorBidi"/>
        </w:rPr>
      </w:pPr>
      <w:r w:rsidRPr="01016957" w:rsidR="7FC3D2B3">
        <w:rPr>
          <w:rFonts w:cs="Arial" w:cstheme="minorBidi"/>
        </w:rPr>
        <w:t>Research and evaluate what resources</w:t>
      </w:r>
      <w:r w:rsidRPr="01016957" w:rsidR="7FC3D2B3">
        <w:rPr>
          <w:rFonts w:cs="Arial" w:cstheme="minorBidi"/>
        </w:rPr>
        <w:t xml:space="preserve"> </w:t>
      </w:r>
      <w:r w:rsidRPr="01016957" w:rsidR="5983CE97">
        <w:rPr>
          <w:rFonts w:cs="Arial" w:cstheme="minorBidi"/>
        </w:rPr>
        <w:t>could be</w:t>
      </w:r>
      <w:r w:rsidRPr="01016957" w:rsidR="7FC3D2B3">
        <w:rPr>
          <w:rFonts w:cs="Arial" w:cstheme="minorBidi"/>
        </w:rPr>
        <w:t xml:space="preserve"> necessary to complete the project </w:t>
      </w:r>
      <w:r w:rsidRPr="01016957" w:rsidR="3B750208">
        <w:rPr>
          <w:rFonts w:cs="Arial" w:cstheme="minorBidi"/>
        </w:rPr>
        <w:t xml:space="preserve">while minimizing resource overheads and narrow down </w:t>
      </w:r>
      <w:r w:rsidRPr="01016957" w:rsidR="4FD04BC8">
        <w:rPr>
          <w:rFonts w:cs="Arial" w:cstheme="minorBidi"/>
        </w:rPr>
        <w:t xml:space="preserve">a </w:t>
      </w:r>
      <w:r w:rsidRPr="01016957" w:rsidR="3B750208">
        <w:rPr>
          <w:rFonts w:cs="Arial" w:cstheme="minorBidi"/>
        </w:rPr>
        <w:t xml:space="preserve">selection based on these overheads. </w:t>
      </w:r>
    </w:p>
    <w:p w:rsidRPr="000547C0" w:rsidR="002B2D13" w:rsidP="01016957" w:rsidRDefault="009B2501" w14:paraId="109ADBA9" w14:textId="62BBFEEA">
      <w:pPr>
        <w:pStyle w:val="Heading4"/>
        <w:rPr>
          <w:rFonts w:cs="Arial" w:cstheme="minorAscii"/>
        </w:rPr>
      </w:pPr>
      <w:sdt>
        <w:sdtPr>
          <w:id w:val="1574465788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01016957" w:rsidR="0278FF02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7CAE503A" w:rsidP="01016957" w:rsidRDefault="7CAE503A" w14:paraId="24B32602" w14:textId="7177880C">
      <w:pPr>
        <w:pStyle w:val="Heading4"/>
        <w:rPr>
          <w:rFonts w:cs="Arial" w:cstheme="minorAscii"/>
          <w:b w:val="0"/>
          <w:bCs w:val="0"/>
        </w:rPr>
      </w:pPr>
      <w:r w:rsidRPr="01016957" w:rsidR="7CAE503A">
        <w:rPr>
          <w:rFonts w:cs="Arial" w:cstheme="minorAscii"/>
          <w:b w:val="0"/>
          <w:bCs w:val="0"/>
        </w:rPr>
        <w:t xml:space="preserve">Enter Conclusion here: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01016957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9B2501" w14:paraId="5F389CE8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9B2501" w14:paraId="19E8574F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9B2501" w14:paraId="016A422D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01016957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1016957" w:rsidRDefault="79BADBC0" w14:paraId="683A293B" w14:textId="10990AB4">
            <w:pPr>
              <w:pStyle w:val="ListBullet"/>
              <w:spacing w:after="80"/>
              <w:rPr>
                <w:rFonts w:cs="Arial" w:cstheme="minorBidi"/>
              </w:rPr>
            </w:pPr>
            <w:r w:rsidRPr="01016957" w:rsidR="102B6D23">
              <w:rPr>
                <w:rFonts w:cs="Arial" w:cstheme="minorBidi"/>
              </w:rPr>
              <w:t xml:space="preserve">Research what resources </w:t>
            </w:r>
            <w:r w:rsidRPr="01016957" w:rsidR="34223EBE">
              <w:rPr>
                <w:rFonts w:cs="Arial" w:cstheme="minorBidi"/>
              </w:rPr>
              <w:t>could be</w:t>
            </w:r>
            <w:r w:rsidRPr="01016957" w:rsidR="102B6D23">
              <w:rPr>
                <w:rFonts w:cs="Arial" w:cstheme="minorBidi"/>
              </w:rPr>
              <w:t xml:space="preserve"> </w:t>
            </w:r>
            <w:r w:rsidRPr="01016957" w:rsidR="102B6D23">
              <w:rPr>
                <w:rFonts w:cs="Arial" w:cstheme="minorBidi"/>
              </w:rPr>
              <w:t>required</w:t>
            </w:r>
            <w:r w:rsidRPr="01016957" w:rsidR="102B6D23">
              <w:rPr>
                <w:rFonts w:cs="Arial" w:cstheme="minorBidi"/>
              </w:rPr>
              <w:t xml:space="preserve"> fo</w:t>
            </w:r>
            <w:r w:rsidRPr="01016957" w:rsidR="3239608B">
              <w:rPr>
                <w:rFonts w:cs="Arial" w:cstheme="minorBidi"/>
              </w:rPr>
              <w:t>r</w:t>
            </w:r>
            <w:r w:rsidRPr="01016957" w:rsidR="102B6D23">
              <w:rPr>
                <w:rFonts w:cs="Arial" w:cstheme="minorBidi"/>
              </w:rPr>
              <w:t xml:space="preserve"> the project</w:t>
            </w:r>
          </w:p>
          <w:p w:rsidRPr="000547C0" w:rsidR="002B2D13" w:rsidP="01016957" w:rsidRDefault="79BADBC0" w14:paraId="37FAAF43" w14:textId="21641ED0">
            <w:pPr>
              <w:pStyle w:val="ListBullet"/>
              <w:spacing w:after="80"/>
              <w:rPr>
                <w:rFonts w:cs="Arial" w:cstheme="minorBidi"/>
              </w:rPr>
            </w:pPr>
            <w:r w:rsidRPr="01016957" w:rsidR="6203FD45">
              <w:rPr>
                <w:rFonts w:cs="Arial" w:cstheme="minorBidi"/>
              </w:rPr>
              <w:t>Narrow down resources to necessities</w:t>
            </w:r>
          </w:p>
          <w:p w:rsidRPr="000547C0" w:rsidR="002B2D13" w:rsidP="01016957" w:rsidRDefault="79BADBC0" w14:paraId="21A309E5" w14:textId="6F1215DB">
            <w:pPr>
              <w:pStyle w:val="ListBullet"/>
              <w:numPr>
                <w:ilvl w:val="0"/>
                <w:numId w:val="0"/>
              </w:numPr>
              <w:spacing w:after="80"/>
              <w:ind w:left="0"/>
              <w:rPr>
                <w:rFonts w:cs="Arial"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1016957" w:rsidRDefault="009B2501" w14:paraId="51665442" w14:textId="203A751A">
            <w:pPr>
              <w:spacing w:after="80"/>
              <w:rPr>
                <w:rFonts w:cs="Arial" w:cstheme="minorAscii"/>
              </w:rPr>
            </w:pPr>
            <w:r w:rsidRPr="01016957" w:rsidR="49FD0AA8">
              <w:rPr>
                <w:rFonts w:cs="Arial" w:cstheme="minorAscii"/>
              </w:rPr>
              <w:t>Max Gardiner</w:t>
            </w:r>
          </w:p>
          <w:p w:rsidRPr="000547C0" w:rsidR="002B2D13" w:rsidP="01016957" w:rsidRDefault="009B2501" w14:paraId="06BF676B" w14:textId="378849AD">
            <w:pPr>
              <w:spacing w:after="80"/>
              <w:rPr>
                <w:rFonts w:cs="Arial" w:cstheme="minorAscii"/>
              </w:rPr>
            </w:pPr>
            <w:r w:rsidRPr="01016957" w:rsidR="72D83591">
              <w:rPr>
                <w:rFonts w:cs="Arial" w:cstheme="minorAscii"/>
              </w:rPr>
              <w:t>Lucas Watson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01016957" w:rsidRDefault="009B2501" w14:paraId="5AE24A03" w14:textId="609FD6B8">
            <w:pPr>
              <w:spacing w:after="80"/>
              <w:rPr>
                <w:rFonts w:cs="Arial" w:cstheme="minorAscii"/>
              </w:rPr>
            </w:pPr>
            <w:sdt>
              <w:sdtPr>
                <w:id w:val="1757855488"/>
                <w15:appearance w15:val="hidden"/>
                <w:temporary/>
                <w:showingPlcHdr/>
                <w:placeholder>
                  <w:docPart w:val="4248DFA4C9C34A9AA2EA187865066F99"/>
                </w:placeholder>
                <w:rPr>
                  <w:rFonts w:cs="Arial" w:cstheme="minorAscii"/>
                </w:rPr>
              </w:sdtPr>
              <w:sdtContent>
                <w:r w:rsidRPr="01016957" w:rsidR="5014AA25">
                  <w:rPr>
                    <w:rFonts w:cs="Arial" w:cstheme="minorAscii"/>
                  </w:rPr>
                  <w:t>Enter deadline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  <w:p w:rsidRPr="000547C0" w:rsidR="002B2D13" w:rsidP="01016957" w:rsidRDefault="009B2501" w14:paraId="77EF2373" w14:textId="3A930421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2B2D13" w:rsidTr="01016957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1016957" w:rsidRDefault="64FBBD60" w14:paraId="42C0A497" w14:textId="1586E5C6">
            <w:pPr>
              <w:pStyle w:val="ListBullet"/>
              <w:numPr>
                <w:ilvl w:val="0"/>
                <w:numId w:val="0"/>
              </w:numPr>
              <w:spacing w:after="80"/>
              <w:ind w:left="0"/>
              <w:rPr>
                <w:rFonts w:cs="Arial" w:cstheme="minorBidi"/>
                <w:sz w:val="19"/>
                <w:szCs w:val="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1016957" w:rsidRDefault="009B2501" w14:paraId="7376FD88" w14:textId="0B98BCFE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01016957" w:rsidRDefault="009B2501" w14:paraId="36E951F4" w14:textId="32431047">
            <w:pPr>
              <w:spacing w:after="80"/>
              <w:rPr>
                <w:rFonts w:cs="Arial" w:cstheme="minorAscii"/>
              </w:rPr>
            </w:pPr>
          </w:p>
        </w:tc>
      </w:tr>
      <w:tr w:rsidRPr="000547C0" w:rsidR="002B2D13" w:rsidTr="01016957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01016957" w:rsidRDefault="009B2501" w14:paraId="1C70B684" w14:textId="6A2474CE">
            <w:pPr>
              <w:pStyle w:val="ListBullet"/>
              <w:suppressLineNumbers w:val="0"/>
              <w:bidi w:val="0"/>
              <w:spacing w:before="80" w:beforeAutospacing="off" w:after="80" w:afterAutospacing="off" w:line="259" w:lineRule="auto"/>
              <w:ind w:left="360" w:right="0" w:hanging="360"/>
              <w:jc w:val="left"/>
              <w:rPr/>
            </w:pPr>
            <w:r w:rsidRPr="01016957" w:rsidR="42DC449A">
              <w:rPr>
                <w:rFonts w:cs="Arial" w:cstheme="minorAscii"/>
              </w:rPr>
              <w:t xml:space="preserve">Evaluate Cost of Resources </w:t>
            </w:r>
            <w:sdt>
              <w:sdtPr>
                <w:id w:val="-1371140849"/>
                <w15:appearance w15:val="hidden"/>
                <w:temporary/>
                <w:showingPlcHdr/>
                <w:placeholder>
                  <w:docPart w:val="B97A24B5040548F9BF1B99E31C5E8674"/>
                </w:placeholder>
                <w:rPr>
                  <w:rFonts w:cs="Arial" w:cstheme="minorAscii"/>
                </w:rPr>
              </w:sdtPr>
              <w:sdtContent/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0D60069" w:rsidRDefault="009B2501" w14:paraId="2B16AE69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00D60069" w:rsidRDefault="009B2501" w14:paraId="202DBE6C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10CB312A" w14:paraId="4A48D7E6" w14:textId="77777777">
        <w:tc>
          <w:tcPr>
            <w:tcW w:w="1620" w:type="dxa"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:rsidRPr="000547C0" w:rsidR="00D62E01" w:rsidP="10CB312A" w:rsidRDefault="16F99523" w14:paraId="5A2E62D2" w14:textId="1DE9FA0C">
            <w:pPr>
              <w:rPr>
                <w:rFonts w:cstheme="minorBidi"/>
              </w:rPr>
            </w:pPr>
            <w:r w:rsidRPr="10CB312A">
              <w:rPr>
                <w:rFonts w:cstheme="minorBidi"/>
              </w:rPr>
              <w:t>Gantt Chart</w:t>
            </w:r>
          </w:p>
        </w:tc>
        <w:tc>
          <w:tcPr>
            <w:tcW w:w="1324" w:type="dxa"/>
          </w:tcPr>
          <w:p w:rsidRPr="000547C0" w:rsidR="00D62E01" w:rsidP="006344A8" w:rsidRDefault="009B2501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9B2501" w14:paraId="3A898F3D" w14:textId="7777777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:rsidRPr="000547C0" w:rsidR="00D62E01" w:rsidP="00D62E01" w:rsidRDefault="009B2501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sdt>
      <w:sdtPr>
        <w:id w:val="275993325"/>
        <w:placeholder>
          <w:docPart w:val="4285F303F52E4A13ACD9DA3E9373A3E3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D62E01" w:rsidP="00D62E01" w:rsidRDefault="00D62E01" w14:paraId="03E23481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:rsidRPr="000547C0" w:rsidR="00D62E01" w:rsidP="00D62E01" w:rsidRDefault="009B2501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sdt>
      <w:sdtPr>
        <w:id w:val="1699276047"/>
        <w:placeholder>
          <w:docPart w:val="AC549A975344436BB5835ECDD0CCDDE7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D62E01" w:rsidP="00D62E01" w:rsidRDefault="00D62E01" w14:paraId="125E3B16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1016957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9B2501" w14:paraId="440D8459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9B2501" w14:paraId="559B1D80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9B2501" w14:paraId="3AC7A92B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1016957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1016957" w:rsidRDefault="009B2501" w14:paraId="71336E69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-300149647"/>
                <w15:appearance w15:val="hidden"/>
                <w:temporary/>
                <w:showingPlcHdr/>
                <w:placeholder>
                  <w:docPart w:val="21CDAC4F25354FA6947B67C46E4FA14D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9B2501" w14:paraId="5D1FAAC7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9B2501" w14:paraId="22E77F38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Pr="000547C0" w:rsidR="00D60069" w:rsidTr="01016957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1016957" w:rsidRDefault="009B2501" w14:paraId="25ED6EA4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2135979729"/>
                <w15:appearance w15:val="hidden"/>
                <w:temporary/>
                <w:showingPlcHdr/>
                <w:placeholder>
                  <w:docPart w:val="7FA608E43E9143A7BD7D9F76906FD850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9B2501" w14:paraId="20BA607F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9B2501" w14:paraId="2914B697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Pr="000547C0" w:rsidR="00D60069" w:rsidTr="01016957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1016957" w:rsidRDefault="009B2501" w14:paraId="0C0D8CC9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-829058861"/>
                <w15:appearance w15:val="hidden"/>
                <w:temporary/>
                <w:showingPlcHdr/>
                <w:placeholder>
                  <w:docPart w:val="1E0745ED4F6B41C2B78E418067DBCB73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9B2501" w14:paraId="7EDEB6A9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9B2501" w14:paraId="411261B6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006344A8" w14:paraId="437F9CA5" w14:textId="77777777">
        <w:tc>
          <w:tcPr>
            <w:tcW w:w="1620" w:type="dxa"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:rsidRPr="000547C0" w:rsidR="00D62E01" w:rsidP="006344A8" w:rsidRDefault="009B2501" w14:paraId="0477FAA5" w14:textId="7777777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:rsidRPr="000547C0" w:rsidR="00D62E01" w:rsidP="006344A8" w:rsidRDefault="009B2501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9B2501" w14:paraId="245A9E82" w14:textId="7777777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:rsidRPr="000547C0" w:rsidR="00D62E01" w:rsidP="00D62E01" w:rsidRDefault="009B2501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sdt>
      <w:sdtPr>
        <w:id w:val="-1975671269"/>
        <w:placeholder>
          <w:docPart w:val="E9DB98758E54449DA35BD8279E9250E8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D62E01" w:rsidP="00D62E01" w:rsidRDefault="00D62E01" w14:paraId="253D0A9D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:rsidRPr="000547C0" w:rsidR="00D62E01" w:rsidP="00D62E01" w:rsidRDefault="009B2501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sdt>
      <w:sdtPr>
        <w:id w:val="-1873522740"/>
        <w:placeholder>
          <w:docPart w:val="EF05E96CB5B84A43BA33D79472251667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D62E01" w:rsidP="00D62E01" w:rsidRDefault="00D62E01" w14:paraId="1F6A4EC4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1016957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9B2501" w14:paraId="4C5C83BA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9B2501" w14:paraId="14365E33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9B2501" w14:paraId="04C88606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1016957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1016957" w:rsidRDefault="009B2501" w14:paraId="3B737AF6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-1322805837"/>
                <w15:appearance w15:val="hidden"/>
                <w:temporary/>
                <w:showingPlcHdr/>
                <w:placeholder>
                  <w:docPart w:val="12C9C677E7E24448AE35B9F543B97C76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9B2501" w14:paraId="5840FF51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9B2501" w14:paraId="508F98FF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Pr="000547C0" w:rsidR="00D60069" w:rsidTr="01016957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1016957" w:rsidRDefault="009B2501" w14:paraId="3DF976DF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1417053139"/>
                <w15:appearance w15:val="hidden"/>
                <w:temporary/>
                <w:showingPlcHdr/>
                <w:placeholder>
                  <w:docPart w:val="73C6D07DDEFE4CCBADFE5485D6F9FCBD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9B2501" w14:paraId="26521943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9B2501" w14:paraId="369FE76C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Pr="000547C0" w:rsidR="00D60069" w:rsidTr="01016957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1016957" w:rsidRDefault="009B2501" w14:paraId="0C881FE8" w14:textId="77777777">
            <w:pPr>
              <w:pStyle w:val="ListBullet"/>
              <w:spacing w:after="80"/>
              <w:rPr>
                <w:rFonts w:cs="Arial" w:cstheme="minorAscii"/>
              </w:rPr>
            </w:pPr>
            <w:sdt>
              <w:sdtPr>
                <w:id w:val="-1792125055"/>
                <w15:appearance w15:val="hidden"/>
                <w:temporary/>
                <w:showingPlcHdr/>
                <w:placeholder>
                  <w:docPart w:val="ABAE1ED33D57420D967390EE80E414E8"/>
                </w:placeholder>
                <w:rPr>
                  <w:rFonts w:cs="Arial" w:cstheme="minorAscii"/>
                </w:rPr>
              </w:sdtPr>
              <w:sdtContent>
                <w:r w:rsidRPr="01016957" w:rsidR="1038EF97">
                  <w:rPr>
                    <w:rFonts w:cs="Arial" w:cstheme="minorAscii"/>
                  </w:rPr>
                  <w:t>Enter action items here</w:t>
                </w:r>
              </w:sdtContent>
              <w:sdtEndPr>
                <w:rPr>
                  <w:rFonts w:cs="Arial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9B2501" w14:paraId="5D3CC971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9B2501" w14:paraId="0008DCCE" w14:textId="77777777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:rsidRPr="000547C0" w:rsidR="002B2D13" w:rsidP="00E25782" w:rsidRDefault="009B2501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9B2501" w14:paraId="3BC81F5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Resources:</w:t>
          </w:r>
        </w:sdtContent>
      </w:sdt>
    </w:p>
    <w:sdt>
      <w:sdtPr>
        <w:id w:val="-1742867320"/>
        <w:placeholder>
          <w:docPart w:val="F37C3BDA72B44BD7A382E5B448BB3E78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2B2D13" w:rsidRDefault="006344A8" w14:paraId="07676790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:rsidRPr="000547C0" w:rsidR="00212D56" w:rsidP="00212D56" w:rsidRDefault="00212D56" w14:paraId="3CD0098F" w14:textId="61EBDF0E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id w:val="1712002868"/>
        <w:placeholder>
          <w:docPart w:val="E9F3DDC509AD4BFFA4CCDE1FCF3F4DCF"/>
        </w:placeholder>
        <w:temporary/>
        <w:showingPlcHdr/>
        <w15:appearance w15:val="hidden"/>
        <w:rPr>
          <w:rFonts w:cs="Arial" w:cstheme="minorBidi"/>
        </w:rPr>
      </w:sdtPr>
      <w:sdtEndPr>
        <w:rPr>
          <w:rFonts w:cs="Arial" w:cstheme="minorBidi"/>
        </w:rPr>
      </w:sdtEndPr>
      <w:sdtContent>
        <w:p w:rsidRPr="000547C0" w:rsidR="00212D56" w:rsidP="00212D56" w:rsidRDefault="00212D56" w14:paraId="140B9928" w14:textId="77777777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  <w:headerReference w:type="default" r:id="R07bfc00155f24b5a"/>
      <w:headerReference w:type="first" r:id="R298f20ba83ed40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5392" w:rsidRDefault="00585392" w14:paraId="066C6612" w14:textId="77777777">
      <w:pPr>
        <w:spacing w:before="0" w:after="0"/>
      </w:pPr>
      <w:r>
        <w:separator/>
      </w:r>
    </w:p>
  </w:endnote>
  <w:endnote w:type="continuationSeparator" w:id="0">
    <w:p w:rsidR="00585392" w:rsidRDefault="00585392" w14:paraId="65B7C92D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5782" w:rsidP="00212D56" w:rsidRDefault="00E25782" w14:paraId="265D50A5" w14:textId="77777777">
            <w:pPr>
              <w:pStyle w:val="Footer"/>
              <w:tabs>
                <w:tab w:val="right" w:pos="10206"/>
              </w:tabs>
              <w:jc w:val="both"/>
            </w:pPr>
          </w:p>
          <w:p w:rsidR="00212D56" w:rsidP="00212D56" w:rsidRDefault="00212D56" w14:paraId="3B7DB7DA" w14:textId="436C21E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212D56" w:rsidP="00212D56" w:rsidRDefault="00212D56" w14:paraId="30D20000" w14:textId="58C3CA4C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5392" w:rsidRDefault="00585392" w14:paraId="498FB477" w14:textId="77777777">
      <w:pPr>
        <w:spacing w:before="0" w:after="0"/>
      </w:pPr>
      <w:r>
        <w:separator/>
      </w:r>
    </w:p>
  </w:footnote>
  <w:footnote w:type="continuationSeparator" w:id="0">
    <w:p w:rsidR="00585392" w:rsidRDefault="00585392" w14:paraId="27BF5889" w14:textId="77777777">
      <w:pPr>
        <w:spacing w:before="0"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1016957" w:rsidTr="01016957" w14:paraId="7A7D6321">
      <w:trPr>
        <w:trHeight w:val="300"/>
      </w:trPr>
      <w:tc>
        <w:tcPr>
          <w:tcW w:w="3405" w:type="dxa"/>
          <w:tcMar/>
        </w:tcPr>
        <w:p w:rsidR="01016957" w:rsidP="01016957" w:rsidRDefault="01016957" w14:paraId="21FA3390" w14:textId="3705F9D9">
          <w:pPr>
            <w:pStyle w:val="Header"/>
            <w:bidi w:val="0"/>
            <w:ind w:left="-115"/>
            <w:jc w:val="left"/>
          </w:pPr>
        </w:p>
      </w:tc>
      <w:tc>
        <w:tcPr>
          <w:tcW w:w="3405" w:type="dxa"/>
          <w:tcMar/>
        </w:tcPr>
        <w:p w:rsidR="01016957" w:rsidP="01016957" w:rsidRDefault="01016957" w14:paraId="491C7E10" w14:textId="7329031D">
          <w:pPr>
            <w:pStyle w:val="Header"/>
            <w:bidi w:val="0"/>
            <w:jc w:val="center"/>
          </w:pPr>
        </w:p>
      </w:tc>
      <w:tc>
        <w:tcPr>
          <w:tcW w:w="3405" w:type="dxa"/>
          <w:tcMar/>
        </w:tcPr>
        <w:p w:rsidR="01016957" w:rsidP="01016957" w:rsidRDefault="01016957" w14:paraId="00460663" w14:textId="75ADBE6F">
          <w:pPr>
            <w:pStyle w:val="Header"/>
            <w:bidi w:val="0"/>
            <w:ind w:right="-115"/>
            <w:jc w:val="right"/>
          </w:pPr>
        </w:p>
      </w:tc>
    </w:tr>
  </w:tbl>
  <w:p w:rsidR="01016957" w:rsidP="01016957" w:rsidRDefault="01016957" w14:paraId="09EE7C87" w14:textId="0A9EF37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1016957" w:rsidTr="01016957" w14:paraId="25755769">
      <w:trPr>
        <w:trHeight w:val="300"/>
      </w:trPr>
      <w:tc>
        <w:tcPr>
          <w:tcW w:w="3405" w:type="dxa"/>
          <w:tcMar/>
        </w:tcPr>
        <w:p w:rsidR="01016957" w:rsidP="01016957" w:rsidRDefault="01016957" w14:paraId="3931300F" w14:textId="1B7E290F">
          <w:pPr>
            <w:pStyle w:val="Header"/>
            <w:bidi w:val="0"/>
            <w:ind w:left="-115"/>
            <w:jc w:val="left"/>
          </w:pPr>
        </w:p>
      </w:tc>
      <w:tc>
        <w:tcPr>
          <w:tcW w:w="3405" w:type="dxa"/>
          <w:tcMar/>
        </w:tcPr>
        <w:p w:rsidR="01016957" w:rsidP="01016957" w:rsidRDefault="01016957" w14:paraId="428D2DC0" w14:textId="3D28CEF3">
          <w:pPr>
            <w:pStyle w:val="Header"/>
            <w:bidi w:val="0"/>
            <w:jc w:val="center"/>
          </w:pPr>
        </w:p>
      </w:tc>
      <w:tc>
        <w:tcPr>
          <w:tcW w:w="3405" w:type="dxa"/>
          <w:tcMar/>
        </w:tcPr>
        <w:p w:rsidR="01016957" w:rsidP="01016957" w:rsidRDefault="01016957" w14:paraId="2C1562C6" w14:textId="169D5793">
          <w:pPr>
            <w:pStyle w:val="Header"/>
            <w:bidi w:val="0"/>
            <w:ind w:right="-115"/>
            <w:jc w:val="right"/>
          </w:pPr>
        </w:p>
      </w:tc>
    </w:tr>
  </w:tbl>
  <w:p w:rsidR="01016957" w:rsidP="01016957" w:rsidRDefault="01016957" w14:paraId="3132A481" w14:textId="076E57A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57c46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444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6b3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0">
    <w:abstractNumId w:val="7"/>
  </w:num>
  <w:num w:numId="9">
    <w:abstractNumId w:val="6"/>
  </w:num>
  <w:num w:numId="8">
    <w:abstractNumId w:val="5"/>
  </w:num>
  <w:num w:numId="1" w16cid:durableId="329724235">
    <w:abstractNumId w:val="3"/>
  </w:num>
  <w:num w:numId="2" w16cid:durableId="971397644">
    <w:abstractNumId w:val="4"/>
  </w:num>
  <w:num w:numId="3" w16cid:durableId="19360675">
    <w:abstractNumId w:val="1"/>
  </w:num>
  <w:num w:numId="4" w16cid:durableId="781807967">
    <w:abstractNumId w:val="0"/>
  </w:num>
  <w:num w:numId="5" w16cid:durableId="774985804">
    <w:abstractNumId w:val="1"/>
    <w:lvlOverride w:ilvl="0">
      <w:startOverride w:val="1"/>
    </w:lvlOverride>
  </w:num>
  <w:num w:numId="6" w16cid:durableId="914126845">
    <w:abstractNumId w:val="1"/>
    <w:lvlOverride w:ilvl="0">
      <w:startOverride w:val="1"/>
    </w:lvlOverride>
  </w:num>
  <w:num w:numId="7" w16cid:durableId="54245128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46046"/>
    <w:rsid w:val="002B2D13"/>
    <w:rsid w:val="0034721D"/>
    <w:rsid w:val="003D5BF7"/>
    <w:rsid w:val="003D5D47"/>
    <w:rsid w:val="003F257D"/>
    <w:rsid w:val="004F7189"/>
    <w:rsid w:val="00585392"/>
    <w:rsid w:val="005A7328"/>
    <w:rsid w:val="006344A8"/>
    <w:rsid w:val="00695B66"/>
    <w:rsid w:val="006C2459"/>
    <w:rsid w:val="006F5CF4"/>
    <w:rsid w:val="00734EEC"/>
    <w:rsid w:val="007A610B"/>
    <w:rsid w:val="007F04FA"/>
    <w:rsid w:val="008467AC"/>
    <w:rsid w:val="009B2501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1016957"/>
    <w:rsid w:val="0278FF02"/>
    <w:rsid w:val="079B622D"/>
    <w:rsid w:val="086493F4"/>
    <w:rsid w:val="0E4C59E2"/>
    <w:rsid w:val="102B6D23"/>
    <w:rsid w:val="1038EF97"/>
    <w:rsid w:val="1093BBE4"/>
    <w:rsid w:val="10CB312A"/>
    <w:rsid w:val="11B7A084"/>
    <w:rsid w:val="11EF5998"/>
    <w:rsid w:val="16F99523"/>
    <w:rsid w:val="19ACDA7F"/>
    <w:rsid w:val="1B24F9B2"/>
    <w:rsid w:val="1B7476AA"/>
    <w:rsid w:val="1DB85B96"/>
    <w:rsid w:val="1E04179E"/>
    <w:rsid w:val="23057104"/>
    <w:rsid w:val="2496006A"/>
    <w:rsid w:val="2567D3FC"/>
    <w:rsid w:val="26BA27C6"/>
    <w:rsid w:val="27DA444B"/>
    <w:rsid w:val="28A364DD"/>
    <w:rsid w:val="29951C05"/>
    <w:rsid w:val="2E52F675"/>
    <w:rsid w:val="3239608B"/>
    <w:rsid w:val="32F92C6A"/>
    <w:rsid w:val="332694E1"/>
    <w:rsid w:val="34223EBE"/>
    <w:rsid w:val="3B750208"/>
    <w:rsid w:val="3C91EC91"/>
    <w:rsid w:val="3E0127BF"/>
    <w:rsid w:val="41CEC0E2"/>
    <w:rsid w:val="42DC449A"/>
    <w:rsid w:val="49FD0AA8"/>
    <w:rsid w:val="4AEBCAF9"/>
    <w:rsid w:val="4C15613C"/>
    <w:rsid w:val="4FD04BC8"/>
    <w:rsid w:val="5014AA25"/>
    <w:rsid w:val="52E25EC3"/>
    <w:rsid w:val="58E54FA1"/>
    <w:rsid w:val="5983CE97"/>
    <w:rsid w:val="5B5F0367"/>
    <w:rsid w:val="5BC22A2C"/>
    <w:rsid w:val="5C4A3849"/>
    <w:rsid w:val="5F81B29A"/>
    <w:rsid w:val="6203FD45"/>
    <w:rsid w:val="6463DA12"/>
    <w:rsid w:val="64FBBD60"/>
    <w:rsid w:val="662DEDF2"/>
    <w:rsid w:val="67687892"/>
    <w:rsid w:val="67E0A623"/>
    <w:rsid w:val="6B6348EC"/>
    <w:rsid w:val="70263C1D"/>
    <w:rsid w:val="72D83591"/>
    <w:rsid w:val="79BADBC0"/>
    <w:rsid w:val="7A55BE85"/>
    <w:rsid w:val="7BA32C45"/>
    <w:rsid w:val="7C5E75A3"/>
    <w:rsid w:val="7CAE503A"/>
    <w:rsid w:val="7FC3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.xml" Id="R07bfc00155f24b5a" /><Relationship Type="http://schemas.openxmlformats.org/officeDocument/2006/relationships/header" Target="header2.xml" Id="R298f20ba83ed40a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xmlns:wp14="http://schemas.microsoft.com/office/word/2010/wordml" w:rsidR="00515850" w:rsidRDefault="002779AB" w14:paraId="4FCEE39A" wp14:textId="77777777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xmlns:wp14="http://schemas.microsoft.com/office/word/2010/wordml" w:rsidR="00515850" w:rsidRDefault="002779AB" w14:paraId="49CA2FA4" wp14:textId="77777777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xmlns:wp14="http://schemas.microsoft.com/office/word/2010/wordml" w:rsidR="00515850" w:rsidRDefault="002779AB" w14:paraId="29EC164E" wp14:textId="77777777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xmlns:wp14="http://schemas.microsoft.com/office/word/2010/wordml" w:rsidR="00515850" w:rsidRDefault="002779AB" w14:paraId="3ADB5458" wp14:textId="77777777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xmlns:wp14="http://schemas.microsoft.com/office/word/2010/wordml" w:rsidR="00515850" w:rsidRDefault="002779AB" w14:paraId="6676035F" wp14:textId="77777777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xmlns:wp14="http://schemas.microsoft.com/office/word/2010/wordml" w:rsidR="00515850" w:rsidRDefault="002779AB" w14:paraId="2C61B344" wp14:textId="77777777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xmlns:wp14="http://schemas.microsoft.com/office/word/2010/wordml" w:rsidR="00515850" w:rsidRDefault="002779AB" w14:paraId="27C1306D" wp14:textId="77777777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xmlns:wp14="http://schemas.microsoft.com/office/word/2010/wordml" w:rsidR="00515850" w:rsidRDefault="002779AB" w14:paraId="465F721A" wp14:textId="77777777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xmlns:wp14="http://schemas.microsoft.com/office/word/2010/wordml" w:rsidR="00515850" w:rsidRDefault="002779AB" w14:paraId="6CE978C1" wp14:textId="77777777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xmlns:wp14="http://schemas.microsoft.com/office/word/2010/wordml" w:rsidR="00515850" w:rsidRDefault="002779AB" w14:paraId="2992E7D4" wp14:textId="77777777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xmlns:wp14="http://schemas.microsoft.com/office/word/2010/wordml" w:rsidR="00515850" w:rsidRDefault="002779AB" w14:paraId="6060AC7E" wp14:textId="77777777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xmlns:wp14="http://schemas.microsoft.com/office/word/2010/wordml" w:rsidR="00515850" w:rsidRDefault="002779AB" w14:paraId="0A534796" wp14:textId="77777777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xmlns:wp14="http://schemas.microsoft.com/office/word/2010/wordml" w:rsidR="00515850" w:rsidRDefault="002779AB" w14:paraId="7ADB6A37" wp14:textId="77777777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xmlns:wp14="http://schemas.microsoft.com/office/word/2010/wordml" w:rsidR="00515850" w:rsidRDefault="002779AB" w14:paraId="33EFF5C2" wp14:textId="77777777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xmlns:wp14="http://schemas.microsoft.com/office/word/2010/wordml" w:rsidR="00515850" w:rsidRDefault="002779AB" w14:paraId="5F3F03CE" wp14:textId="77777777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xmlns:wp14="http://schemas.microsoft.com/office/word/2010/wordml" w:rsidR="00515850" w:rsidRDefault="002779AB" w14:paraId="3379B867" wp14:textId="77777777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xmlns:wp14="http://schemas.microsoft.com/office/word/2010/wordml" w:rsidR="00515850" w:rsidRDefault="002779AB" w14:paraId="2C035A1F" wp14:textId="77777777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xmlns:wp14="http://schemas.microsoft.com/office/word/2010/wordml" w:rsidR="00515850" w:rsidRDefault="002779AB" w14:paraId="722DB808" wp14:textId="77777777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xmlns:wp14="http://schemas.microsoft.com/office/word/2010/wordml" w:rsidR="00515850" w:rsidRDefault="002779AB" w14:paraId="60548B8B" wp14:textId="77777777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xmlns:wp14="http://schemas.microsoft.com/office/word/2010/wordml" w:rsidR="00515850" w:rsidRDefault="002779AB" w14:paraId="6E8FC2CF" wp14:textId="77777777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xmlns:wp14="http://schemas.microsoft.com/office/word/2010/wordml" w:rsidR="00515850" w:rsidRDefault="002779AB" w14:paraId="2AFBF8A5" wp14:textId="77777777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xmlns:wp14="http://schemas.microsoft.com/office/word/2010/wordml" w:rsidR="00515850" w:rsidRDefault="002779AB" w14:paraId="0F8D6097" wp14:textId="77777777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xmlns:wp14="http://schemas.microsoft.com/office/word/2010/wordml" w:rsidR="00515850" w:rsidRDefault="002779AB" w14:paraId="33DD4F07" wp14:textId="77777777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xmlns:wp14="http://schemas.microsoft.com/office/word/2010/wordml" w:rsidR="00515850" w:rsidRDefault="002779AB" w14:paraId="4FF607FF" wp14:textId="77777777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xmlns:wp14="http://schemas.microsoft.com/office/word/2010/wordml" w:rsidR="00515850" w:rsidRDefault="002779AB" w14:paraId="7789744A" wp14:textId="77777777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xmlns:wp14="http://schemas.microsoft.com/office/word/2010/wordml" w:rsidR="00515850" w:rsidRDefault="002779AB" w14:paraId="017D748D" wp14:textId="77777777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xmlns:wp14="http://schemas.microsoft.com/office/word/2010/wordml" w:rsidR="00515850" w:rsidRDefault="002779AB" w14:paraId="4AE11004" wp14:textId="77777777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xmlns:wp14="http://schemas.microsoft.com/office/word/2010/wordml" w:rsidR="00515850" w:rsidRDefault="002779AB" w14:paraId="12B7DF2C" wp14:textId="77777777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xmlns:wp14="http://schemas.microsoft.com/office/word/2010/wordml" w:rsidR="00515850" w:rsidRDefault="002779AB" w14:paraId="5287674D" wp14:textId="77777777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xmlns:wp14="http://schemas.microsoft.com/office/word/2010/wordml" w:rsidR="00515850" w:rsidRDefault="002779AB" w14:paraId="2C65F8DC" wp14:textId="77777777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xmlns:wp14="http://schemas.microsoft.com/office/word/2010/wordml" w:rsidR="00515850" w:rsidRDefault="002779AB" w14:paraId="3E78B062" wp14:textId="77777777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xmlns:wp14="http://schemas.microsoft.com/office/word/2010/wordml" w:rsidR="00515850" w:rsidRDefault="002779AB" w14:paraId="793797C0" wp14:textId="77777777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xmlns:wp14="http://schemas.microsoft.com/office/word/2010/wordml" w:rsidR="00515850" w:rsidRDefault="002779AB" w14:paraId="3AF5AD57" wp14:textId="77777777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xmlns:wp14="http://schemas.microsoft.com/office/word/2010/wordml" w:rsidR="00515850" w:rsidRDefault="002779AB" w14:paraId="1EF716D1" wp14:textId="77777777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xmlns:wp14="http://schemas.microsoft.com/office/word/2010/wordml" w:rsidR="00515850" w:rsidRDefault="002779AB" w14:paraId="0B1AD096" wp14:textId="77777777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xmlns:wp14="http://schemas.microsoft.com/office/word/2010/wordml" w:rsidR="00515850" w:rsidRDefault="002779AB" w14:paraId="17B46323" wp14:textId="77777777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xmlns:wp14="http://schemas.microsoft.com/office/word/2010/wordml" w:rsidR="00515850" w:rsidRDefault="002779AB" w14:paraId="24174F48" wp14:textId="77777777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xmlns:wp14="http://schemas.microsoft.com/office/word/2010/wordml" w:rsidR="00515850" w:rsidRDefault="002779AB" w14:paraId="6DF702B5" wp14:textId="77777777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xmlns:wp14="http://schemas.microsoft.com/office/word/2010/wordml" w:rsidR="00515850" w:rsidRDefault="002779AB" w14:paraId="5BCF27A3" wp14:textId="77777777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xmlns:wp14="http://schemas.microsoft.com/office/word/2010/wordml" w:rsidR="00515850" w:rsidRDefault="002779AB" w14:paraId="0751E19E" wp14:textId="77777777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xmlns:wp14="http://schemas.microsoft.com/office/word/2010/wordml" w:rsidR="00515850" w:rsidRDefault="002779AB" w14:paraId="430EF2E2" wp14:textId="77777777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xmlns:wp14="http://schemas.microsoft.com/office/word/2010/wordml" w:rsidR="00515850" w:rsidRDefault="002779AB" w14:paraId="192E384C" wp14:textId="77777777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xmlns:wp14="http://schemas.microsoft.com/office/word/2010/wordml" w:rsidR="00515850" w:rsidRDefault="002779AB" w14:paraId="51BA5070" wp14:textId="77777777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xmlns:wp14="http://schemas.microsoft.com/office/word/2010/wordml" w:rsidR="00515850" w:rsidRDefault="002779AB" w14:paraId="79427B81" wp14:textId="77777777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xmlns:wp14="http://schemas.microsoft.com/office/word/2010/wordml" w:rsidR="00515850" w:rsidRDefault="002779AB" w14:paraId="7B9E5464" wp14:textId="77777777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xmlns:wp14="http://schemas.microsoft.com/office/word/2010/wordml" w:rsidR="00515850" w:rsidRDefault="002779AB" w14:paraId="30D7326D" wp14:textId="77777777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xmlns:wp14="http://schemas.microsoft.com/office/word/2010/wordml" w:rsidR="00515850" w:rsidRDefault="002779AB" w14:paraId="043C880A" wp14:textId="77777777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xmlns:wp14="http://schemas.microsoft.com/office/word/2010/wordml" w:rsidR="00515850" w:rsidRDefault="002779AB" w14:paraId="7C736402" wp14:textId="77777777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xmlns:wp14="http://schemas.microsoft.com/office/word/2010/wordml" w:rsidR="00515850" w:rsidRDefault="002779AB" w14:paraId="2B641BE7" wp14:textId="77777777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xmlns:wp14="http://schemas.microsoft.com/office/word/2010/wordml" w:rsidR="00515850" w:rsidRDefault="002779AB" w14:paraId="32FE3D51" wp14:textId="77777777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xmlns:wp14="http://schemas.microsoft.com/office/word/2010/wordml" w:rsidR="00515850" w:rsidRDefault="002779AB" w14:paraId="304E9847" wp14:textId="77777777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xmlns:wp14="http://schemas.microsoft.com/office/word/2010/wordml" w:rsidR="00515850" w:rsidP="002779AB" w:rsidRDefault="002779AB" w14:paraId="516F0370" wp14:textId="77777777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xmlns:wp14="http://schemas.microsoft.com/office/word/2010/wordml" w:rsidR="00515850" w:rsidP="002779AB" w:rsidRDefault="002779AB" w14:paraId="3781A16D" wp14:textId="77777777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xmlns:wp14="http://schemas.microsoft.com/office/word/2010/wordml" w:rsidR="00515850" w:rsidP="002779AB" w:rsidRDefault="002779AB" w14:paraId="42CBA9EB" wp14:textId="77777777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46046"/>
    <w:rsid w:val="002779AB"/>
    <w:rsid w:val="00341793"/>
    <w:rsid w:val="003575C7"/>
    <w:rsid w:val="00515850"/>
    <w:rsid w:val="00695B66"/>
    <w:rsid w:val="00B81E9B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Mackie Joshua Earl</lastModifiedBy>
  <revision>5</revision>
  <dcterms:created xsi:type="dcterms:W3CDTF">2025-03-18T01:13:00.0000000Z</dcterms:created>
  <dcterms:modified xsi:type="dcterms:W3CDTF">2025-03-18T01:23:01.0116278Z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