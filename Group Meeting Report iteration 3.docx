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3BAC4CEE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B35293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68C0513" w:rsidR="00D62E01" w:rsidRPr="000547C0" w:rsidRDefault="00B3529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6/05/2025</w:t>
            </w:r>
          </w:p>
          <w:p w14:paraId="3C5464D8" w14:textId="2F2413EB" w:rsidR="00D62E01" w:rsidRPr="000547C0" w:rsidRDefault="00B3529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10:50am</w:t>
            </w:r>
          </w:p>
          <w:p w14:paraId="0CAD7FF3" w14:textId="71C92A46" w:rsidR="002B2D13" w:rsidRPr="000547C0" w:rsidRDefault="00B3529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Taradale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95D342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e.g. Group 1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486BEDF" w:rsidR="002B2D13" w:rsidRPr="000547C0" w:rsidRDefault="00B3529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Jarod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0FCABA3D" w:rsidR="002B2D13" w:rsidRPr="000547C0" w:rsidRDefault="00B3529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Jarod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E7B0ED5" w:rsidR="00212D56" w:rsidRPr="000547C0" w:rsidRDefault="00B3529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Lucas, Jarod, Josh, Max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51EFC919" w:rsidR="00212D56" w:rsidRPr="000547C0" w:rsidRDefault="00B3529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 one absent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79B949FC" w14:textId="77777777" w:rsidR="000547C0" w:rsidRDefault="0048342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Risk register</w:t>
            </w:r>
          </w:p>
          <w:p w14:paraId="0CAE8020" w14:textId="77777777" w:rsidR="0048342D" w:rsidRDefault="0048342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Upload to github and publish</w:t>
            </w:r>
          </w:p>
          <w:p w14:paraId="2EDE499F" w14:textId="2D5F7634" w:rsidR="0048342D" w:rsidRPr="000547C0" w:rsidRDefault="0048342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Perform user acceptance testing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84493C4" w:rsidR="002B2D13" w:rsidRPr="000547C0" w:rsidRDefault="00B35293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Complete a risk register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0ACADC8" w:rsidR="002B2D13" w:rsidRPr="000547C0" w:rsidRDefault="00256D69">
            <w:pPr>
              <w:rPr>
                <w:rFonts w:cstheme="minorHAnsi"/>
              </w:rPr>
            </w:pPr>
            <w:r>
              <w:rPr>
                <w:rFonts w:cstheme="minorHAnsi"/>
              </w:rPr>
              <w:t>Josh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0BE3E784" w:rsidR="002B2D13" w:rsidRPr="000547C0" w:rsidRDefault="00256D69">
      <w:pPr>
        <w:rPr>
          <w:rFonts w:cstheme="minorHAnsi"/>
        </w:rPr>
      </w:pPr>
      <w:r>
        <w:rPr>
          <w:rFonts w:cstheme="minorHAnsi"/>
        </w:rPr>
        <w:t>A risk register is required to help us identify and manage the risk during our project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653514351"/>
        <w:placeholder>
          <w:docPart w:val="4E8AA598182647F7844D1F3C583D30E8"/>
        </w:placeholder>
        <w:temporary/>
        <w:showingPlcHdr/>
        <w15:appearance w15:val="hidden"/>
      </w:sdtPr>
      <w:sdtContent>
        <w:p w14:paraId="1FE99652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0704B531" w:rsidR="002B2D13" w:rsidRPr="000547C0" w:rsidRDefault="00256D69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risk</w:t>
            </w:r>
          </w:p>
        </w:tc>
        <w:tc>
          <w:tcPr>
            <w:tcW w:w="3060" w:type="dxa"/>
          </w:tcPr>
          <w:p w14:paraId="06BF676B" w14:textId="0E022C4F" w:rsidR="002B2D13" w:rsidRPr="000547C0" w:rsidRDefault="00256D6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Josh</w:t>
            </w:r>
          </w:p>
        </w:tc>
        <w:tc>
          <w:tcPr>
            <w:tcW w:w="1854" w:type="dxa"/>
          </w:tcPr>
          <w:p w14:paraId="77EF2373" w14:textId="34FAB36A" w:rsidR="002B2D13" w:rsidRPr="000547C0" w:rsidRDefault="00B3529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20/05/2025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E524DC7" w:rsidR="002B2D13" w:rsidRPr="000547C0" w:rsidRDefault="00256D69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Assign severity and likelihood of risk</w:t>
            </w:r>
          </w:p>
        </w:tc>
        <w:tc>
          <w:tcPr>
            <w:tcW w:w="3060" w:type="dxa"/>
          </w:tcPr>
          <w:p w14:paraId="7376FD88" w14:textId="52D292A4" w:rsidR="002B2D13" w:rsidRPr="000547C0" w:rsidRDefault="00256D6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Josh</w:t>
            </w:r>
          </w:p>
        </w:tc>
        <w:tc>
          <w:tcPr>
            <w:tcW w:w="1854" w:type="dxa"/>
          </w:tcPr>
          <w:p w14:paraId="36E951F4" w14:textId="60681F70" w:rsidR="002B2D13" w:rsidRPr="000547C0" w:rsidRDefault="00B3529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20/05/2025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1C372D34" w:rsidR="002B2D13" w:rsidRPr="000547C0" w:rsidRDefault="00256D69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Evaluate how we mitigate this risk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672EA628" w:rsidR="002B2D13" w:rsidRPr="000547C0" w:rsidRDefault="00256D6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Josh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43265AC0" w:rsidR="002B2D13" w:rsidRPr="000547C0" w:rsidRDefault="00B3529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20/05/2025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538E6E2" w:rsidR="00D62E01" w:rsidRPr="000547C0" w:rsidRDefault="00B35293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files to Git</w:t>
            </w:r>
            <w:r w:rsidR="00256D69">
              <w:rPr>
                <w:rFonts w:cstheme="minorHAnsi"/>
              </w:rPr>
              <w:t>H</w:t>
            </w:r>
            <w:r>
              <w:rPr>
                <w:rFonts w:cstheme="minorHAnsi"/>
              </w:rPr>
              <w:t>ub and publish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C8ACB1B" w:rsidR="00D62E01" w:rsidRPr="000547C0" w:rsidRDefault="00256D69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Lucas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76C81366" w:rsidR="00D62E01" w:rsidRPr="000547C0" w:rsidRDefault="00256D69" w:rsidP="00D62E01">
      <w:pPr>
        <w:rPr>
          <w:rFonts w:cstheme="minorHAnsi"/>
        </w:rPr>
      </w:pPr>
      <w:r>
        <w:rPr>
          <w:rFonts w:cstheme="minorHAnsi"/>
        </w:rPr>
        <w:t>As a group, upload our project files to GitHub and merge them with the main branch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19176C7E" w:rsidR="00D62E01" w:rsidRPr="000547C0" w:rsidRDefault="00256D69" w:rsidP="00D62E01">
      <w:pPr>
        <w:rPr>
          <w:rFonts w:cstheme="minorHAnsi"/>
        </w:rPr>
      </w:pPr>
      <w:r>
        <w:rPr>
          <w:rFonts w:cstheme="minorHAnsi"/>
        </w:rPr>
        <w:t>All files shall be successfully uploaded and merged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2D72F32" w:rsidR="00D60069" w:rsidRPr="000547C0" w:rsidRDefault="009445CF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Assign files to team members</w:t>
            </w:r>
          </w:p>
        </w:tc>
        <w:tc>
          <w:tcPr>
            <w:tcW w:w="3060" w:type="dxa"/>
          </w:tcPr>
          <w:p w14:paraId="5D1FAAC7" w14:textId="52B181DF" w:rsidR="00D60069" w:rsidRPr="000547C0" w:rsidRDefault="009445C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  <w:tc>
          <w:tcPr>
            <w:tcW w:w="1854" w:type="dxa"/>
          </w:tcPr>
          <w:p w14:paraId="22E77F38" w14:textId="42005DA5" w:rsidR="00D60069" w:rsidRPr="000547C0" w:rsidRDefault="00B3529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20/05/2025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67CAC00E" w:rsidR="00D60069" w:rsidRPr="000547C0" w:rsidRDefault="009445CF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 files to GitHub</w:t>
            </w:r>
          </w:p>
        </w:tc>
        <w:tc>
          <w:tcPr>
            <w:tcW w:w="3060" w:type="dxa"/>
          </w:tcPr>
          <w:p w14:paraId="20BA607F" w14:textId="5FD76300" w:rsidR="00D60069" w:rsidRPr="000547C0" w:rsidRDefault="009445C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  <w:tc>
          <w:tcPr>
            <w:tcW w:w="1854" w:type="dxa"/>
          </w:tcPr>
          <w:p w14:paraId="2914B697" w14:textId="07E32673" w:rsidR="00D60069" w:rsidRPr="000547C0" w:rsidRDefault="00B3529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20/05/2025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36B8359" w:rsidR="00D60069" w:rsidRPr="000547C0" w:rsidRDefault="009445CF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Merge and test the files on GitHub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2A5C2C9E" w:rsidR="00D60069" w:rsidRPr="000547C0" w:rsidRDefault="009445C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Lucas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08C947C9" w:rsidR="00D60069" w:rsidRPr="000547C0" w:rsidRDefault="00B3529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20/05/2025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118EF99C" w:rsidR="00D62E01" w:rsidRPr="000547C0" w:rsidRDefault="00B35293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Complete User Acceptance Test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163D3F1E" w:rsidR="00D62E01" w:rsidRPr="000547C0" w:rsidRDefault="0048342D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Lucas</w:t>
            </w:r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56CE5453" w:rsidR="00D62E01" w:rsidRPr="000547C0" w:rsidRDefault="0048342D" w:rsidP="00D62E01">
      <w:pPr>
        <w:rPr>
          <w:rFonts w:cstheme="minorHAnsi"/>
        </w:rPr>
      </w:pPr>
      <w:r>
        <w:rPr>
          <w:rFonts w:cstheme="minorHAnsi"/>
        </w:rPr>
        <w:t>As a group, perform user acceptance testing to make sure the flaws and passes in the website have been logged.</w:t>
      </w:r>
    </w:p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799D70FC" w:rsidR="00D62E01" w:rsidRPr="000547C0" w:rsidRDefault="0048342D" w:rsidP="00D62E01">
      <w:pPr>
        <w:rPr>
          <w:rFonts w:cstheme="minorHAnsi"/>
        </w:rPr>
      </w:pPr>
      <w:r>
        <w:rPr>
          <w:rFonts w:cstheme="minorHAnsi"/>
        </w:rPr>
        <w:t>All flaws and passes have been documented.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30D2EC82" w:rsidR="00D60069" w:rsidRPr="000547C0" w:rsidRDefault="0048342D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flaws</w:t>
            </w:r>
          </w:p>
        </w:tc>
        <w:tc>
          <w:tcPr>
            <w:tcW w:w="3060" w:type="dxa"/>
          </w:tcPr>
          <w:p w14:paraId="5840FF51" w14:textId="6545C99C" w:rsidR="00D60069" w:rsidRPr="000547C0" w:rsidRDefault="0048342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Jarod, Lucas</w:t>
            </w:r>
          </w:p>
        </w:tc>
        <w:tc>
          <w:tcPr>
            <w:tcW w:w="1854" w:type="dxa"/>
          </w:tcPr>
          <w:p w14:paraId="508F98FF" w14:textId="2B5CC904" w:rsidR="00D60069" w:rsidRPr="000547C0" w:rsidRDefault="00B3529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48342D">
              <w:rPr>
                <w:rFonts w:cstheme="minorHAnsi"/>
              </w:rPr>
              <w:t>7</w:t>
            </w:r>
            <w:r>
              <w:rPr>
                <w:rFonts w:cstheme="minorHAnsi"/>
              </w:rPr>
              <w:t>/05/2025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5F80B35E" w:rsidR="00D60069" w:rsidRPr="000547C0" w:rsidRDefault="0048342D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passes</w:t>
            </w:r>
          </w:p>
        </w:tc>
        <w:tc>
          <w:tcPr>
            <w:tcW w:w="3060" w:type="dxa"/>
          </w:tcPr>
          <w:p w14:paraId="26521943" w14:textId="087210B9" w:rsidR="00D60069" w:rsidRPr="000547C0" w:rsidRDefault="0048342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Josh</w:t>
            </w:r>
          </w:p>
        </w:tc>
        <w:tc>
          <w:tcPr>
            <w:tcW w:w="1854" w:type="dxa"/>
          </w:tcPr>
          <w:p w14:paraId="369FE76C" w14:textId="5D9AC852" w:rsidR="00D60069" w:rsidRPr="000547C0" w:rsidRDefault="00B3529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48342D">
              <w:rPr>
                <w:rFonts w:cstheme="minorHAnsi"/>
              </w:rPr>
              <w:t>7</w:t>
            </w:r>
            <w:r>
              <w:rPr>
                <w:rFonts w:cstheme="minorHAnsi"/>
              </w:rPr>
              <w:t>/05/2025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1DDE9236" w:rsidR="00D60069" w:rsidRPr="000547C0" w:rsidRDefault="0048342D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Document all flaws and passes and detail what should happen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2F5331C3" w:rsidR="00D60069" w:rsidRPr="000547C0" w:rsidRDefault="0048342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Max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57D9A791" w:rsidR="00D60069" w:rsidRPr="000547C0" w:rsidRDefault="00B3529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48342D">
              <w:rPr>
                <w:rFonts w:cstheme="minorHAnsi"/>
              </w:rPr>
              <w:t>7</w:t>
            </w:r>
            <w:r>
              <w:rPr>
                <w:rFonts w:cstheme="minorHAnsi"/>
              </w:rPr>
              <w:t>/05/2025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00C5E" w14:textId="77777777" w:rsidR="006F383C" w:rsidRDefault="006F383C">
      <w:pPr>
        <w:spacing w:before="0" w:after="0"/>
      </w:pPr>
      <w:r>
        <w:separator/>
      </w:r>
    </w:p>
  </w:endnote>
  <w:endnote w:type="continuationSeparator" w:id="0">
    <w:p w14:paraId="6D375E04" w14:textId="77777777" w:rsidR="006F383C" w:rsidRDefault="006F38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6551F" w14:textId="77777777" w:rsidR="006F383C" w:rsidRDefault="006F383C">
      <w:pPr>
        <w:spacing w:before="0" w:after="0"/>
      </w:pPr>
      <w:r>
        <w:separator/>
      </w:r>
    </w:p>
  </w:footnote>
  <w:footnote w:type="continuationSeparator" w:id="0">
    <w:p w14:paraId="038CA899" w14:textId="77777777" w:rsidR="006F383C" w:rsidRDefault="006F383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04701894">
    <w:abstractNumId w:val="3"/>
  </w:num>
  <w:num w:numId="2" w16cid:durableId="1301612217">
    <w:abstractNumId w:val="4"/>
  </w:num>
  <w:num w:numId="3" w16cid:durableId="40328727">
    <w:abstractNumId w:val="1"/>
  </w:num>
  <w:num w:numId="4" w16cid:durableId="184367611">
    <w:abstractNumId w:val="0"/>
  </w:num>
  <w:num w:numId="5" w16cid:durableId="1286504102">
    <w:abstractNumId w:val="1"/>
    <w:lvlOverride w:ilvl="0">
      <w:startOverride w:val="1"/>
    </w:lvlOverride>
  </w:num>
  <w:num w:numId="6" w16cid:durableId="862092807">
    <w:abstractNumId w:val="1"/>
    <w:lvlOverride w:ilvl="0">
      <w:startOverride w:val="1"/>
    </w:lvlOverride>
  </w:num>
  <w:num w:numId="7" w16cid:durableId="97853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B4B57"/>
    <w:rsid w:val="001C4533"/>
    <w:rsid w:val="001E0877"/>
    <w:rsid w:val="0020000C"/>
    <w:rsid w:val="00212D56"/>
    <w:rsid w:val="00256D69"/>
    <w:rsid w:val="002B2D13"/>
    <w:rsid w:val="0034721D"/>
    <w:rsid w:val="003D5BF7"/>
    <w:rsid w:val="003D5D47"/>
    <w:rsid w:val="003F257D"/>
    <w:rsid w:val="0048342D"/>
    <w:rsid w:val="004F7189"/>
    <w:rsid w:val="005A7328"/>
    <w:rsid w:val="006344A8"/>
    <w:rsid w:val="006C2459"/>
    <w:rsid w:val="006F383C"/>
    <w:rsid w:val="006F5CF4"/>
    <w:rsid w:val="00734EEC"/>
    <w:rsid w:val="007F04FA"/>
    <w:rsid w:val="009445CF"/>
    <w:rsid w:val="00A66900"/>
    <w:rsid w:val="00B35293"/>
    <w:rsid w:val="00B777C6"/>
    <w:rsid w:val="00C1744B"/>
    <w:rsid w:val="00CE4D89"/>
    <w:rsid w:val="00D60069"/>
    <w:rsid w:val="00D62E01"/>
    <w:rsid w:val="00D661EE"/>
    <w:rsid w:val="00E048B4"/>
    <w:rsid w:val="00E06321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B4B57"/>
    <w:rsid w:val="002779AB"/>
    <w:rsid w:val="00341793"/>
    <w:rsid w:val="003575C7"/>
    <w:rsid w:val="00515850"/>
    <w:rsid w:val="00586667"/>
    <w:rsid w:val="009D0FEF"/>
    <w:rsid w:val="00A6690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O'Connor Jarod Michael James</cp:lastModifiedBy>
  <cp:revision>4</cp:revision>
  <dcterms:created xsi:type="dcterms:W3CDTF">2025-05-05T23:09:00Z</dcterms:created>
  <dcterms:modified xsi:type="dcterms:W3CDTF">2025-05-27T02:37:00Z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