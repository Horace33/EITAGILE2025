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52B4D" w14:textId="77777777"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245159">
        <w:rPr>
          <w:b/>
          <w:color w:val="808080" w:themeColor="background1" w:themeShade="80"/>
          <w:sz w:val="36"/>
        </w:rPr>
        <w:t>TEMPLATE</w:t>
      </w:r>
    </w:p>
    <w:p w14:paraId="628AE763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70"/>
        <w:gridCol w:w="1542"/>
        <w:gridCol w:w="436"/>
        <w:gridCol w:w="4512"/>
        <w:gridCol w:w="436"/>
        <w:gridCol w:w="4512"/>
      </w:tblGrid>
      <w:tr w:rsidR="001C2AEC" w:rsidRPr="001C2AEC" w14:paraId="3CCC5E9D" w14:textId="77777777" w:rsidTr="00975A3D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05DBA692" w14:textId="6C1C6764" w:rsidR="001C2AEC" w:rsidRPr="001C2AEC" w:rsidRDefault="00AB5671" w:rsidP="001C2AEC">
            <w:pPr>
              <w:rPr>
                <w:b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drawing>
                <wp:anchor distT="0" distB="0" distL="114300" distR="114300" simplePos="0" relativeHeight="251664896" behindDoc="0" locked="0" layoutInCell="1" allowOverlap="1" wp14:anchorId="0C2A6AA3" wp14:editId="5AD33B3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-1905</wp:posOffset>
                  </wp:positionV>
                  <wp:extent cx="1609725" cy="1609725"/>
                  <wp:effectExtent l="0" t="0" r="9525" b="9525"/>
                  <wp:wrapNone/>
                  <wp:docPr id="1730353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609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2AEC"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71AC42D4" wp14:editId="374704C5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15240</wp:posOffset>
                  </wp:positionV>
                  <wp:extent cx="1592580" cy="1592580"/>
                  <wp:effectExtent l="0" t="0" r="0" b="0"/>
                  <wp:wrapNone/>
                  <wp:docPr id="7" name="Graphic 7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H8OiSj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580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1EE34" w14:textId="77777777"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376C1F73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49FF6175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654AA7CF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7C149606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975A3D" w:rsidRPr="001C2AEC" w14:paraId="2F24048C" w14:textId="77777777" w:rsidTr="00975A3D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07567F6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19DF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67F675A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401446DC" w14:textId="77777777" w:rsidR="00292B6B" w:rsidRPr="00292B6B" w:rsidRDefault="00292B6B" w:rsidP="00292B6B">
            <w:pPr>
              <w:rPr>
                <w:color w:val="000000" w:themeColor="text1"/>
                <w:lang w:val="en-NZ"/>
              </w:rPr>
            </w:pPr>
            <w:proofErr w:type="gramStart"/>
            <w:r w:rsidRPr="00292B6B">
              <w:rPr>
                <w:color w:val="000000" w:themeColor="text1"/>
                <w:lang w:val="en-NZ"/>
              </w:rPr>
              <w:t xml:space="preserve">  </w:t>
            </w:r>
            <w:r w:rsidRPr="00292B6B">
              <w:rPr>
                <w:b/>
                <w:bCs/>
                <w:color w:val="000000" w:themeColor="text1"/>
                <w:lang w:val="en-NZ"/>
              </w:rPr>
              <w:t>Health</w:t>
            </w:r>
            <w:proofErr w:type="gramEnd"/>
            <w:r w:rsidRPr="00292B6B">
              <w:rPr>
                <w:b/>
                <w:bCs/>
                <w:color w:val="000000" w:themeColor="text1"/>
                <w:lang w:val="en-NZ"/>
              </w:rPr>
              <w:t xml:space="preserve"> and Wellness</w:t>
            </w:r>
            <w:r w:rsidRPr="00292B6B">
              <w:rPr>
                <w:color w:val="000000" w:themeColor="text1"/>
                <w:lang w:val="en-NZ"/>
              </w:rPr>
              <w:t>: Emily wants to maintain her health and fitness by tracking her physical activities and health metrics with a smart watch.</w:t>
            </w:r>
          </w:p>
          <w:p w14:paraId="64EF3F76" w14:textId="77777777" w:rsidR="00292B6B" w:rsidRPr="00292B6B" w:rsidRDefault="00292B6B" w:rsidP="00292B6B">
            <w:pPr>
              <w:rPr>
                <w:color w:val="000000" w:themeColor="text1"/>
                <w:lang w:val="en-NZ"/>
              </w:rPr>
            </w:pPr>
            <w:proofErr w:type="gramStart"/>
            <w:r w:rsidRPr="00292B6B">
              <w:rPr>
                <w:color w:val="000000" w:themeColor="text1"/>
                <w:lang w:val="en-NZ"/>
              </w:rPr>
              <w:t xml:space="preserve">  </w:t>
            </w:r>
            <w:r w:rsidRPr="00292B6B">
              <w:rPr>
                <w:b/>
                <w:bCs/>
                <w:color w:val="000000" w:themeColor="text1"/>
                <w:lang w:val="en-NZ"/>
              </w:rPr>
              <w:t>Efficiency</w:t>
            </w:r>
            <w:proofErr w:type="gramEnd"/>
            <w:r w:rsidRPr="00292B6B">
              <w:rPr>
                <w:b/>
                <w:bCs/>
                <w:color w:val="000000" w:themeColor="text1"/>
                <w:lang w:val="en-NZ"/>
              </w:rPr>
              <w:t xml:space="preserve"> and Productivity</w:t>
            </w:r>
            <w:r w:rsidRPr="00292B6B">
              <w:rPr>
                <w:color w:val="000000" w:themeColor="text1"/>
                <w:lang w:val="en-NZ"/>
              </w:rPr>
              <w:t>: She aims to improve her productivity by using smart watch features like reminders, notifications, and calendar integration.</w:t>
            </w:r>
          </w:p>
          <w:p w14:paraId="49626E07" w14:textId="77777777" w:rsidR="00292B6B" w:rsidRPr="00292B6B" w:rsidRDefault="00292B6B" w:rsidP="00292B6B">
            <w:pPr>
              <w:rPr>
                <w:color w:val="000000" w:themeColor="text1"/>
                <w:lang w:val="en-NZ"/>
              </w:rPr>
            </w:pPr>
            <w:proofErr w:type="gramStart"/>
            <w:r w:rsidRPr="00292B6B">
              <w:rPr>
                <w:color w:val="000000" w:themeColor="text1"/>
                <w:lang w:val="en-NZ"/>
              </w:rPr>
              <w:t xml:space="preserve">  </w:t>
            </w:r>
            <w:r w:rsidRPr="00292B6B">
              <w:rPr>
                <w:b/>
                <w:bCs/>
                <w:color w:val="000000" w:themeColor="text1"/>
                <w:lang w:val="en-NZ"/>
              </w:rPr>
              <w:t>Fashion</w:t>
            </w:r>
            <w:proofErr w:type="gramEnd"/>
            <w:r w:rsidRPr="00292B6B">
              <w:rPr>
                <w:b/>
                <w:bCs/>
                <w:color w:val="000000" w:themeColor="text1"/>
                <w:lang w:val="en-NZ"/>
              </w:rPr>
              <w:t xml:space="preserve"> and Functionality</w:t>
            </w:r>
            <w:r w:rsidRPr="00292B6B">
              <w:rPr>
                <w:color w:val="000000" w:themeColor="text1"/>
                <w:lang w:val="en-NZ"/>
              </w:rPr>
              <w:t>: Emily is motivated to find a smart watch that complements her style while offering advanced functionalities.</w:t>
            </w:r>
          </w:p>
          <w:p w14:paraId="6023EC6A" w14:textId="77777777" w:rsidR="00292B6B" w:rsidRPr="00292B6B" w:rsidRDefault="00292B6B" w:rsidP="00292B6B">
            <w:pPr>
              <w:rPr>
                <w:color w:val="000000" w:themeColor="text1"/>
                <w:lang w:val="en-NZ"/>
              </w:rPr>
            </w:pPr>
            <w:proofErr w:type="gramStart"/>
            <w:r w:rsidRPr="00292B6B">
              <w:rPr>
                <w:color w:val="000000" w:themeColor="text1"/>
                <w:lang w:val="en-NZ"/>
              </w:rPr>
              <w:t xml:space="preserve">  </w:t>
            </w:r>
            <w:r w:rsidRPr="00292B6B">
              <w:rPr>
                <w:b/>
                <w:bCs/>
                <w:color w:val="000000" w:themeColor="text1"/>
                <w:lang w:val="en-NZ"/>
              </w:rPr>
              <w:t>Work</w:t>
            </w:r>
            <w:proofErr w:type="gramEnd"/>
            <w:r w:rsidRPr="00292B6B">
              <w:rPr>
                <w:b/>
                <w:bCs/>
                <w:color w:val="000000" w:themeColor="text1"/>
                <w:lang w:val="en-NZ"/>
              </w:rPr>
              <w:t>-Life Balance</w:t>
            </w:r>
            <w:r w:rsidRPr="00292B6B">
              <w:rPr>
                <w:color w:val="000000" w:themeColor="text1"/>
                <w:lang w:val="en-NZ"/>
              </w:rPr>
              <w:t>: She seeks to manage her professional and personal life more effectively with the help of a smart watch.</w:t>
            </w:r>
          </w:p>
          <w:p w14:paraId="750D89B2" w14:textId="77777777" w:rsidR="00975A3D" w:rsidRPr="00975A3D" w:rsidRDefault="00975A3D" w:rsidP="00292B6B">
            <w:pPr>
              <w:rPr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3686AA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0DD6E3E3" w14:textId="77777777" w:rsidR="00292B6B" w:rsidRPr="00292B6B" w:rsidRDefault="00292B6B" w:rsidP="00292B6B">
            <w:pPr>
              <w:rPr>
                <w:color w:val="000000" w:themeColor="text1"/>
                <w:lang w:val="en-NZ"/>
              </w:rPr>
            </w:pPr>
            <w:proofErr w:type="gramStart"/>
            <w:r w:rsidRPr="00292B6B">
              <w:rPr>
                <w:color w:val="000000" w:themeColor="text1"/>
                <w:lang w:val="en-NZ"/>
              </w:rPr>
              <w:t xml:space="preserve">  </w:t>
            </w:r>
            <w:r w:rsidRPr="00292B6B">
              <w:rPr>
                <w:b/>
                <w:bCs/>
                <w:color w:val="000000" w:themeColor="text1"/>
                <w:lang w:val="en-NZ"/>
              </w:rPr>
              <w:t>Finding</w:t>
            </w:r>
            <w:proofErr w:type="gramEnd"/>
            <w:r w:rsidRPr="00292B6B">
              <w:rPr>
                <w:b/>
                <w:bCs/>
                <w:color w:val="000000" w:themeColor="text1"/>
                <w:lang w:val="en-NZ"/>
              </w:rPr>
              <w:t xml:space="preserve"> the Right Smart Watch</w:t>
            </w:r>
            <w:r w:rsidRPr="00292B6B">
              <w:rPr>
                <w:color w:val="000000" w:themeColor="text1"/>
                <w:lang w:val="en-NZ"/>
              </w:rPr>
              <w:t>: Choosing a smart watch that meets both her aesthetic and functional needs.</w:t>
            </w:r>
          </w:p>
          <w:p w14:paraId="07F12C79" w14:textId="77777777" w:rsidR="00292B6B" w:rsidRPr="00292B6B" w:rsidRDefault="00292B6B" w:rsidP="00292B6B">
            <w:pPr>
              <w:rPr>
                <w:color w:val="000000" w:themeColor="text1"/>
                <w:lang w:val="en-NZ"/>
              </w:rPr>
            </w:pPr>
            <w:proofErr w:type="gramStart"/>
            <w:r w:rsidRPr="00292B6B">
              <w:rPr>
                <w:color w:val="000000" w:themeColor="text1"/>
                <w:lang w:val="en-NZ"/>
              </w:rPr>
              <w:t xml:space="preserve">  </w:t>
            </w:r>
            <w:r w:rsidRPr="00292B6B">
              <w:rPr>
                <w:b/>
                <w:bCs/>
                <w:color w:val="000000" w:themeColor="text1"/>
                <w:lang w:val="en-NZ"/>
              </w:rPr>
              <w:t>Durability</w:t>
            </w:r>
            <w:proofErr w:type="gramEnd"/>
            <w:r w:rsidRPr="00292B6B">
              <w:rPr>
                <w:color w:val="000000" w:themeColor="text1"/>
                <w:lang w:val="en-NZ"/>
              </w:rPr>
              <w:t>: Ensuring that the smart watch is durable enough for daily wear and physical activities.</w:t>
            </w:r>
          </w:p>
          <w:p w14:paraId="4A43C97D" w14:textId="77777777" w:rsidR="00292B6B" w:rsidRPr="00292B6B" w:rsidRDefault="00292B6B" w:rsidP="00292B6B">
            <w:pPr>
              <w:rPr>
                <w:color w:val="000000" w:themeColor="text1"/>
                <w:lang w:val="en-NZ"/>
              </w:rPr>
            </w:pPr>
            <w:proofErr w:type="gramStart"/>
            <w:r w:rsidRPr="00292B6B">
              <w:rPr>
                <w:color w:val="000000" w:themeColor="text1"/>
                <w:lang w:val="en-NZ"/>
              </w:rPr>
              <w:t xml:space="preserve">  </w:t>
            </w:r>
            <w:r w:rsidRPr="00292B6B">
              <w:rPr>
                <w:b/>
                <w:bCs/>
                <w:color w:val="000000" w:themeColor="text1"/>
                <w:lang w:val="en-NZ"/>
              </w:rPr>
              <w:t>Data</w:t>
            </w:r>
            <w:proofErr w:type="gramEnd"/>
            <w:r w:rsidRPr="00292B6B">
              <w:rPr>
                <w:b/>
                <w:bCs/>
                <w:color w:val="000000" w:themeColor="text1"/>
                <w:lang w:val="en-NZ"/>
              </w:rPr>
              <w:t xml:space="preserve"> Accuracy</w:t>
            </w:r>
            <w:r w:rsidRPr="00292B6B">
              <w:rPr>
                <w:color w:val="000000" w:themeColor="text1"/>
                <w:lang w:val="en-NZ"/>
              </w:rPr>
              <w:t>: Trusting the accuracy of the health and fitness data provided by the smart watch.</w:t>
            </w:r>
          </w:p>
          <w:p w14:paraId="2595AEB5" w14:textId="77777777" w:rsidR="00292B6B" w:rsidRPr="00292B6B" w:rsidRDefault="00292B6B" w:rsidP="00292B6B">
            <w:pPr>
              <w:rPr>
                <w:color w:val="000000" w:themeColor="text1"/>
                <w:lang w:val="en-NZ"/>
              </w:rPr>
            </w:pPr>
            <w:proofErr w:type="gramStart"/>
            <w:r w:rsidRPr="00292B6B">
              <w:rPr>
                <w:color w:val="000000" w:themeColor="text1"/>
                <w:lang w:val="en-NZ"/>
              </w:rPr>
              <w:t xml:space="preserve">  </w:t>
            </w:r>
            <w:r w:rsidRPr="00292B6B">
              <w:rPr>
                <w:b/>
                <w:bCs/>
                <w:color w:val="000000" w:themeColor="text1"/>
                <w:lang w:val="en-NZ"/>
              </w:rPr>
              <w:t>Customer</w:t>
            </w:r>
            <w:proofErr w:type="gramEnd"/>
            <w:r w:rsidRPr="00292B6B">
              <w:rPr>
                <w:b/>
                <w:bCs/>
                <w:color w:val="000000" w:themeColor="text1"/>
                <w:lang w:val="en-NZ"/>
              </w:rPr>
              <w:t xml:space="preserve"> Support</w:t>
            </w:r>
            <w:r w:rsidRPr="00292B6B">
              <w:rPr>
                <w:color w:val="000000" w:themeColor="text1"/>
                <w:lang w:val="en-NZ"/>
              </w:rPr>
              <w:t>: Accessing reliable customer support for any technical issues.</w:t>
            </w:r>
          </w:p>
          <w:p w14:paraId="77D12FCF" w14:textId="77777777" w:rsidR="00975A3D" w:rsidRPr="00975A3D" w:rsidRDefault="00975A3D" w:rsidP="00292B6B">
            <w:pPr>
              <w:rPr>
                <w:color w:val="000000" w:themeColor="text1"/>
              </w:rPr>
            </w:pPr>
          </w:p>
        </w:tc>
      </w:tr>
      <w:tr w:rsidR="00975A3D" w:rsidRPr="001C2AEC" w14:paraId="50DD768A" w14:textId="77777777" w:rsidTr="00975A3D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13CF3B8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102AE37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5864FBA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5175B6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C1A9CE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401B73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4AF90886" w14:textId="77777777" w:rsidTr="008B73DB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5B197E9F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C1B889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753886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AA4D45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072462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1CF40852" w14:textId="77777777" w:rsidTr="00975A3D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4EC8E0C9" w14:textId="62D46C70" w:rsidR="00975A3D" w:rsidRPr="001C2AEC" w:rsidRDefault="0003641E" w:rsidP="001C2AEC">
            <w:pPr>
              <w:rPr>
                <w:b/>
                <w:color w:val="000000" w:themeColor="text1"/>
              </w:rPr>
            </w:pPr>
            <w:r w:rsidRPr="0003641E">
              <w:rPr>
                <w:b/>
                <w:i/>
                <w:iCs/>
                <w:color w:val="000000" w:themeColor="text1"/>
              </w:rPr>
              <w:t>Success is not the key to happiness. Happiness is the key to success. If you love what you are doing, you will be successful</w:t>
            </w:r>
            <w:r>
              <w:rPr>
                <w:b/>
                <w:i/>
                <w:iCs/>
                <w:color w:val="000000" w:themeColor="text1"/>
              </w:rPr>
              <w:t>.</w:t>
            </w:r>
            <w:r w:rsidRPr="0003641E">
              <w:rPr>
                <w:b/>
                <w:color w:val="000000" w:themeColor="text1"/>
              </w:rPr>
              <w:t xml:space="preserve"> – Albert Schweitzer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B644C4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1CED75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7273FF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7CE35D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1612280B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58EFE065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5805BC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84DE06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EA578B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D16283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16DCDC8F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5196E1D9" w14:textId="68B164C9" w:rsidR="00975A3D" w:rsidRPr="001C2AEC" w:rsidRDefault="0003641E" w:rsidP="001C2AEC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Emily Jenkins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4630FF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768FB5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17EBBF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5FE465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1C2AEC" w:rsidRPr="001C2AEC" w14:paraId="5B63AB6D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2061DD6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14:paraId="2FB363F3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100E2684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9E84323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2E645D7F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01D85B97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19B449B8" w14:textId="2427DDE5" w:rsidR="00975A3D" w:rsidRPr="001C2AEC" w:rsidRDefault="0003641E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34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47CD88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348AC3B3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A82870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0C8267E4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03641E" w:rsidRPr="001C2AEC" w14:paraId="1752E4CD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43E6773" w14:textId="77777777" w:rsidR="0003641E" w:rsidRPr="001C2AEC" w:rsidRDefault="0003641E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9139E71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6BEE3EAA" w14:textId="77777777" w:rsidR="00292B6B" w:rsidRPr="00292B6B" w:rsidRDefault="00292B6B" w:rsidP="00292B6B">
            <w:pPr>
              <w:rPr>
                <w:color w:val="000000" w:themeColor="text1"/>
                <w:lang w:val="en-NZ"/>
              </w:rPr>
            </w:pPr>
            <w:proofErr w:type="gramStart"/>
            <w:r w:rsidRPr="00292B6B">
              <w:rPr>
                <w:color w:val="000000" w:themeColor="text1"/>
                <w:lang w:val="en-NZ"/>
              </w:rPr>
              <w:t xml:space="preserve">  </w:t>
            </w:r>
            <w:r w:rsidRPr="00292B6B">
              <w:rPr>
                <w:b/>
                <w:bCs/>
                <w:color w:val="000000" w:themeColor="text1"/>
                <w:lang w:val="en-NZ"/>
              </w:rPr>
              <w:t>Battery</w:t>
            </w:r>
            <w:proofErr w:type="gramEnd"/>
            <w:r w:rsidRPr="00292B6B">
              <w:rPr>
                <w:b/>
                <w:bCs/>
                <w:color w:val="000000" w:themeColor="text1"/>
                <w:lang w:val="en-NZ"/>
              </w:rPr>
              <w:t xml:space="preserve"> Life</w:t>
            </w:r>
            <w:r w:rsidRPr="00292B6B">
              <w:rPr>
                <w:color w:val="000000" w:themeColor="text1"/>
                <w:lang w:val="en-NZ"/>
              </w:rPr>
              <w:t>: Frequent charging of smart watches can be inconvenient.</w:t>
            </w:r>
          </w:p>
          <w:p w14:paraId="2DE6F4F2" w14:textId="77777777" w:rsidR="00292B6B" w:rsidRPr="00292B6B" w:rsidRDefault="00292B6B" w:rsidP="00292B6B">
            <w:pPr>
              <w:rPr>
                <w:color w:val="000000" w:themeColor="text1"/>
                <w:lang w:val="en-NZ"/>
              </w:rPr>
            </w:pPr>
            <w:proofErr w:type="gramStart"/>
            <w:r w:rsidRPr="00292B6B">
              <w:rPr>
                <w:color w:val="000000" w:themeColor="text1"/>
                <w:lang w:val="en-NZ"/>
              </w:rPr>
              <w:t xml:space="preserve">  </w:t>
            </w:r>
            <w:r w:rsidRPr="00292B6B">
              <w:rPr>
                <w:b/>
                <w:bCs/>
                <w:color w:val="000000" w:themeColor="text1"/>
                <w:lang w:val="en-NZ"/>
              </w:rPr>
              <w:t>Compatibility</w:t>
            </w:r>
            <w:proofErr w:type="gramEnd"/>
            <w:r w:rsidRPr="00292B6B">
              <w:rPr>
                <w:b/>
                <w:bCs/>
                <w:color w:val="000000" w:themeColor="text1"/>
                <w:lang w:val="en-NZ"/>
              </w:rPr>
              <w:t xml:space="preserve"> Issues</w:t>
            </w:r>
            <w:r w:rsidRPr="00292B6B">
              <w:rPr>
                <w:color w:val="000000" w:themeColor="text1"/>
                <w:lang w:val="en-NZ"/>
              </w:rPr>
              <w:t>: Difficulty in syncing the smart watch with her smartphone and other devices.</w:t>
            </w:r>
          </w:p>
          <w:p w14:paraId="104FC50E" w14:textId="77777777" w:rsidR="00292B6B" w:rsidRPr="00292B6B" w:rsidRDefault="00292B6B" w:rsidP="00292B6B">
            <w:pPr>
              <w:rPr>
                <w:color w:val="000000" w:themeColor="text1"/>
                <w:lang w:val="en-NZ"/>
              </w:rPr>
            </w:pPr>
            <w:proofErr w:type="gramStart"/>
            <w:r w:rsidRPr="00292B6B">
              <w:rPr>
                <w:color w:val="000000" w:themeColor="text1"/>
                <w:lang w:val="en-NZ"/>
              </w:rPr>
              <w:t xml:space="preserve">  </w:t>
            </w:r>
            <w:r w:rsidRPr="00292B6B">
              <w:rPr>
                <w:b/>
                <w:bCs/>
                <w:color w:val="000000" w:themeColor="text1"/>
                <w:lang w:val="en-NZ"/>
              </w:rPr>
              <w:t>Price</w:t>
            </w:r>
            <w:proofErr w:type="gramEnd"/>
            <w:r w:rsidRPr="00292B6B">
              <w:rPr>
                <w:color w:val="000000" w:themeColor="text1"/>
                <w:lang w:val="en-NZ"/>
              </w:rPr>
              <w:t>: Premium smart watches can be expensive.</w:t>
            </w:r>
          </w:p>
          <w:p w14:paraId="5F475518" w14:textId="77777777" w:rsidR="00292B6B" w:rsidRPr="00292B6B" w:rsidRDefault="00292B6B" w:rsidP="00292B6B">
            <w:pPr>
              <w:rPr>
                <w:color w:val="000000" w:themeColor="text1"/>
                <w:lang w:val="en-NZ"/>
              </w:rPr>
            </w:pPr>
            <w:proofErr w:type="gramStart"/>
            <w:r w:rsidRPr="00292B6B">
              <w:rPr>
                <w:color w:val="000000" w:themeColor="text1"/>
                <w:lang w:val="en-NZ"/>
              </w:rPr>
              <w:t xml:space="preserve">  </w:t>
            </w:r>
            <w:r w:rsidRPr="00292B6B">
              <w:rPr>
                <w:b/>
                <w:bCs/>
                <w:color w:val="000000" w:themeColor="text1"/>
                <w:lang w:val="en-NZ"/>
              </w:rPr>
              <w:t>Complex</w:t>
            </w:r>
            <w:proofErr w:type="gramEnd"/>
            <w:r w:rsidRPr="00292B6B">
              <w:rPr>
                <w:b/>
                <w:bCs/>
                <w:color w:val="000000" w:themeColor="text1"/>
                <w:lang w:val="en-NZ"/>
              </w:rPr>
              <w:t xml:space="preserve"> Features</w:t>
            </w:r>
            <w:r w:rsidRPr="00292B6B">
              <w:rPr>
                <w:color w:val="000000" w:themeColor="text1"/>
                <w:lang w:val="en-NZ"/>
              </w:rPr>
              <w:t>: Complicated user interfaces that make it hard to use the smart watch efficiently.</w:t>
            </w:r>
          </w:p>
          <w:p w14:paraId="10B2229B" w14:textId="327A3267" w:rsidR="0003641E" w:rsidRPr="00975A3D" w:rsidRDefault="0003641E" w:rsidP="00292B6B">
            <w:pPr>
              <w:rPr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CE647B6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shd w:val="clear" w:color="auto" w:fill="F2F2F2" w:themeFill="background1" w:themeFillShade="F2"/>
            <w:vAlign w:val="center"/>
          </w:tcPr>
          <w:p w14:paraId="4959DBD2" w14:textId="70D173D3" w:rsidR="0003641E" w:rsidRPr="001C2AEC" w:rsidRDefault="00292B6B" w:rsidP="00975A3D">
            <w:pPr>
              <w:rPr>
                <w:b/>
                <w:color w:val="000000" w:themeColor="text1"/>
              </w:rPr>
            </w:pPr>
            <w:r w:rsidRPr="00292B6B">
              <w:rPr>
                <w:b/>
                <w:color w:val="000000" w:themeColor="text1"/>
              </w:rPr>
              <w:t xml:space="preserve">Emily's </w:t>
            </w:r>
            <w:proofErr w:type="gramStart"/>
            <w:r w:rsidRPr="00292B6B">
              <w:rPr>
                <w:b/>
                <w:color w:val="000000" w:themeColor="text1"/>
              </w:rPr>
              <w:t>persona was</w:t>
            </w:r>
            <w:proofErr w:type="gramEnd"/>
            <w:r w:rsidRPr="00292B6B">
              <w:rPr>
                <w:b/>
                <w:color w:val="000000" w:themeColor="text1"/>
              </w:rPr>
              <w:t xml:space="preserve"> adapted using a combination of industry reports, customer reviews, and insights from interviews with smart watch users. Sources include the "Global Smart Watch Market Analysis Report," various customer reviews on e-commerce platforms like Amazon, and a series of interviews conducted by the "Hawke's Bay Tech Review."</w:t>
            </w:r>
          </w:p>
        </w:tc>
      </w:tr>
      <w:tr w:rsidR="0003641E" w:rsidRPr="001C2AEC" w14:paraId="1AF39C0A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62205A52" w14:textId="156501C1" w:rsidR="0003641E" w:rsidRPr="001C2AEC" w:rsidRDefault="0003641E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Female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E35F16E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67BC32E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4FB9AB9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36B6AF9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</w:tr>
      <w:tr w:rsidR="0003641E" w:rsidRPr="001C2AEC" w14:paraId="76C83B0A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0EB5ED59" w14:textId="77777777" w:rsidR="0003641E" w:rsidRPr="001C2AEC" w:rsidRDefault="0003641E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45F2E45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27EFD17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CBFFDBF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F2F2F2" w:themeFill="background1" w:themeFillShade="F2"/>
            <w:vAlign w:val="center"/>
          </w:tcPr>
          <w:p w14:paraId="4C76708A" w14:textId="73C7CE52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</w:tr>
      <w:tr w:rsidR="0003641E" w:rsidRPr="001C2AEC" w14:paraId="3377BD8B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7A8DF7D3" w14:textId="5F9C9C9D" w:rsidR="0003641E" w:rsidRPr="001C2AEC" w:rsidRDefault="0003641E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Waiohiki, Hawkes bay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36949F9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94793B8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9FAF7DF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C0413C9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</w:tr>
      <w:tr w:rsidR="0003641E" w:rsidRPr="001C2AEC" w14:paraId="0296DDFE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3AF47D4" w14:textId="77777777" w:rsidR="0003641E" w:rsidRPr="001C2AEC" w:rsidRDefault="0003641E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6634AAF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A34FE07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E024650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F2F2F2" w:themeFill="background1" w:themeFillShade="F2"/>
            <w:vAlign w:val="center"/>
          </w:tcPr>
          <w:p w14:paraId="08501088" w14:textId="534320E4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</w:tr>
      <w:tr w:rsidR="0003641E" w:rsidRPr="001C2AEC" w14:paraId="4100225B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70CF0FAB" w14:textId="6B5E2BEC" w:rsidR="0003641E" w:rsidRPr="001C2AEC" w:rsidRDefault="0003641E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Marketing Manager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2990E61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4C9885D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2812B8E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070C346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</w:tr>
      <w:tr w:rsidR="0003641E" w:rsidRPr="001C2AEC" w14:paraId="3E65446D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D32D34D" w14:textId="77777777" w:rsidR="0003641E" w:rsidRPr="001C2AEC" w:rsidRDefault="0003641E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1E10D6F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1CD3AB6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952145D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F2F2F2" w:themeFill="background1" w:themeFillShade="F2"/>
            <w:vAlign w:val="center"/>
          </w:tcPr>
          <w:p w14:paraId="2CE3E8C3" w14:textId="5151A378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</w:tr>
      <w:tr w:rsidR="0003641E" w:rsidRPr="001C2AEC" w14:paraId="16B9555E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4DFEDD4B" w14:textId="7C0664E4" w:rsidR="0003641E" w:rsidRPr="001C2AEC" w:rsidRDefault="0003641E" w:rsidP="00975A3D">
            <w:pPr>
              <w:rPr>
                <w:noProof/>
                <w:color w:val="000000" w:themeColor="text1"/>
              </w:rPr>
            </w:pPr>
            <w:r w:rsidRPr="0003641E">
              <w:rPr>
                <w:noProof/>
                <w:color w:val="000000" w:themeColor="text1"/>
              </w:rPr>
              <w:t>Senior Marketing Specialist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57C5BF7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EE0E4C7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4B57C2A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16910E0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</w:tr>
      <w:tr w:rsidR="0003641E" w:rsidRPr="001C2AEC" w14:paraId="46E37686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5F0CB184" w14:textId="77777777" w:rsidR="0003641E" w:rsidRPr="001C2AEC" w:rsidRDefault="0003641E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50301E7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F6CB270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8066361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F2F2F2" w:themeFill="background1" w:themeFillShade="F2"/>
            <w:vAlign w:val="center"/>
          </w:tcPr>
          <w:p w14:paraId="581F6145" w14:textId="43F907DD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</w:tr>
      <w:tr w:rsidR="0003641E" w:rsidRPr="001C2AEC" w14:paraId="1375FFB5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1F46C015" w14:textId="3AEE5519" w:rsidR="0003641E" w:rsidRPr="001C2AEC" w:rsidRDefault="0003641E" w:rsidP="00975A3D">
            <w:pPr>
              <w:rPr>
                <w:noProof/>
                <w:color w:val="000000" w:themeColor="text1"/>
              </w:rPr>
            </w:pPr>
            <w:r w:rsidRPr="0003641E">
              <w:rPr>
                <w:noProof/>
                <w:color w:val="000000" w:themeColor="text1"/>
              </w:rPr>
              <w:t>Master’s Degree in Business Administration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843B174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7FBA873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C7A209C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44202E6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</w:tr>
      <w:tr w:rsidR="0003641E" w:rsidRPr="001C2AEC" w14:paraId="62701D03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0DF878A" w14:textId="0494FCD4" w:rsidR="0003641E" w:rsidRPr="001C2AEC" w:rsidRDefault="0003641E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  <w:r>
              <w:rPr>
                <w:b/>
                <w:noProof/>
                <w:color w:val="000000" w:themeColor="text1"/>
              </w:rPr>
              <w:t xml:space="preserve"> </w:t>
            </w:r>
            <w:r w:rsidRPr="0003641E">
              <w:rPr>
                <w:b/>
                <w:noProof/>
                <w:color w:val="000000" w:themeColor="text1"/>
              </w:rPr>
              <w:t>$85,000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A5F893C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E207CF2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F660198" w14:textId="77777777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F2F2F2" w:themeFill="background1" w:themeFillShade="F2"/>
            <w:vAlign w:val="center"/>
          </w:tcPr>
          <w:p w14:paraId="5757E81A" w14:textId="43AF77E3" w:rsidR="0003641E" w:rsidRPr="001C2AEC" w:rsidRDefault="0003641E" w:rsidP="00975A3D">
            <w:pPr>
              <w:rPr>
                <w:b/>
                <w:color w:val="000000" w:themeColor="text1"/>
              </w:rPr>
            </w:pPr>
          </w:p>
        </w:tc>
      </w:tr>
    </w:tbl>
    <w:p w14:paraId="0215E7B1" w14:textId="77777777" w:rsidR="00560932" w:rsidRDefault="00560932" w:rsidP="00D4300C">
      <w:pPr>
        <w:rPr>
          <w:noProof/>
        </w:rPr>
        <w:sectPr w:rsidR="00560932" w:rsidSect="0024515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1D661E7C" w14:textId="35DFDE0C" w:rsidR="006B5ECE" w:rsidRDefault="002A7274" w:rsidP="008B73DB">
      <w:r w:rsidRPr="002A7274">
        <w:lastRenderedPageBreak/>
        <w:t xml:space="preserve">can you generate a persona consisting of a name, age, gender, location. occupation, job title, highest level of education, and </w:t>
      </w:r>
      <w:proofErr w:type="spellStart"/>
      <w:r w:rsidRPr="002A7274">
        <w:t>anual</w:t>
      </w:r>
      <w:proofErr w:type="spellEnd"/>
      <w:r w:rsidRPr="002A7274">
        <w:t xml:space="preserve"> income. can you also generate their goals and motivations, frustrations, challenges and </w:t>
      </w:r>
      <w:proofErr w:type="spellStart"/>
      <w:r w:rsidRPr="002A7274">
        <w:t>obsticals</w:t>
      </w:r>
      <w:proofErr w:type="spellEnd"/>
      <w:r w:rsidRPr="002A7274">
        <w:t xml:space="preserve">, and make up where you got this source information </w:t>
      </w:r>
      <w:proofErr w:type="gramStart"/>
      <w:r w:rsidRPr="002A7274">
        <w:t>from</w:t>
      </w:r>
      <w:proofErr w:type="gramEnd"/>
      <w:r w:rsidRPr="002A7274">
        <w:t xml:space="preserve"> please.</w:t>
      </w:r>
    </w:p>
    <w:p w14:paraId="53C6C8AD" w14:textId="77777777" w:rsidR="002A7274" w:rsidRDefault="002A7274" w:rsidP="008B73DB"/>
    <w:p w14:paraId="5C960271" w14:textId="097D7A25" w:rsidR="002A7274" w:rsidRDefault="0009601A" w:rsidP="0009601A">
      <w:proofErr w:type="gramStart"/>
      <w:r w:rsidRPr="0009601A">
        <w:t>can</w:t>
      </w:r>
      <w:proofErr w:type="gramEnd"/>
      <w:r w:rsidRPr="0009601A">
        <w:t xml:space="preserve"> you change Emily's persona to be a customer of a smart watch E-Commerce website please</w:t>
      </w:r>
    </w:p>
    <w:p w14:paraId="77A3847B" w14:textId="77777777" w:rsidR="0009601A" w:rsidRDefault="0009601A" w:rsidP="0009601A"/>
    <w:p w14:paraId="3AB38072" w14:textId="77777777" w:rsidR="0009601A" w:rsidRPr="0009601A" w:rsidRDefault="0009601A" w:rsidP="0009601A">
      <w:pPr>
        <w:rPr>
          <w:lang w:val="en-NZ"/>
        </w:rPr>
      </w:pPr>
      <w:r w:rsidRPr="0009601A">
        <w:rPr>
          <w:lang w:val="en-NZ"/>
        </w:rPr>
        <w:t>Sure! Here's Emily's updated persona as a customer of an E-Commerce smart watch website:</w:t>
      </w:r>
    </w:p>
    <w:p w14:paraId="13536F68" w14:textId="77777777" w:rsidR="0009601A" w:rsidRPr="0009601A" w:rsidRDefault="0009601A" w:rsidP="0009601A">
      <w:pPr>
        <w:rPr>
          <w:lang w:val="en-NZ"/>
        </w:rPr>
      </w:pPr>
      <w:r w:rsidRPr="0009601A">
        <w:rPr>
          <w:b/>
          <w:bCs/>
          <w:lang w:val="en-NZ"/>
        </w:rPr>
        <w:t>Name</w:t>
      </w:r>
      <w:r w:rsidRPr="0009601A">
        <w:rPr>
          <w:lang w:val="en-NZ"/>
        </w:rPr>
        <w:t xml:space="preserve">: Emily Jenkins </w:t>
      </w:r>
      <w:r w:rsidRPr="0009601A">
        <w:rPr>
          <w:b/>
          <w:bCs/>
          <w:lang w:val="en-NZ"/>
        </w:rPr>
        <w:t>Age</w:t>
      </w:r>
      <w:r w:rsidRPr="0009601A">
        <w:rPr>
          <w:lang w:val="en-NZ"/>
        </w:rPr>
        <w:t xml:space="preserve">: 34 </w:t>
      </w:r>
      <w:r w:rsidRPr="0009601A">
        <w:rPr>
          <w:b/>
          <w:bCs/>
          <w:lang w:val="en-NZ"/>
        </w:rPr>
        <w:t>Gender</w:t>
      </w:r>
      <w:r w:rsidRPr="0009601A">
        <w:rPr>
          <w:lang w:val="en-NZ"/>
        </w:rPr>
        <w:t xml:space="preserve">: Female </w:t>
      </w:r>
      <w:r w:rsidRPr="0009601A">
        <w:rPr>
          <w:b/>
          <w:bCs/>
          <w:lang w:val="en-NZ"/>
        </w:rPr>
        <w:t>Location</w:t>
      </w:r>
      <w:r w:rsidRPr="0009601A">
        <w:rPr>
          <w:lang w:val="en-NZ"/>
        </w:rPr>
        <w:t xml:space="preserve">: </w:t>
      </w:r>
      <w:proofErr w:type="spellStart"/>
      <w:r w:rsidRPr="0009601A">
        <w:rPr>
          <w:lang w:val="en-NZ"/>
        </w:rPr>
        <w:t>Waiohiki</w:t>
      </w:r>
      <w:proofErr w:type="spellEnd"/>
      <w:r w:rsidRPr="0009601A">
        <w:rPr>
          <w:lang w:val="en-NZ"/>
        </w:rPr>
        <w:t xml:space="preserve">, Hawke's Bay, New Zealand </w:t>
      </w:r>
      <w:r w:rsidRPr="0009601A">
        <w:rPr>
          <w:b/>
          <w:bCs/>
          <w:lang w:val="en-NZ"/>
        </w:rPr>
        <w:t>Occupation</w:t>
      </w:r>
      <w:r w:rsidRPr="0009601A">
        <w:rPr>
          <w:lang w:val="en-NZ"/>
        </w:rPr>
        <w:t xml:space="preserve">: Marketing Manager </w:t>
      </w:r>
      <w:r w:rsidRPr="0009601A">
        <w:rPr>
          <w:b/>
          <w:bCs/>
          <w:lang w:val="en-NZ"/>
        </w:rPr>
        <w:t>Job Title</w:t>
      </w:r>
      <w:r w:rsidRPr="0009601A">
        <w:rPr>
          <w:lang w:val="en-NZ"/>
        </w:rPr>
        <w:t xml:space="preserve">: Senior Marketing Specialist </w:t>
      </w:r>
      <w:r w:rsidRPr="0009601A">
        <w:rPr>
          <w:b/>
          <w:bCs/>
          <w:lang w:val="en-NZ"/>
        </w:rPr>
        <w:t>Highest Level of Education</w:t>
      </w:r>
      <w:r w:rsidRPr="0009601A">
        <w:rPr>
          <w:lang w:val="en-NZ"/>
        </w:rPr>
        <w:t xml:space="preserve">: </w:t>
      </w:r>
      <w:proofErr w:type="gramStart"/>
      <w:r w:rsidRPr="0009601A">
        <w:rPr>
          <w:lang w:val="en-NZ"/>
        </w:rPr>
        <w:t>Master’s Degree in Business Administration</w:t>
      </w:r>
      <w:proofErr w:type="gramEnd"/>
      <w:r w:rsidRPr="0009601A">
        <w:rPr>
          <w:lang w:val="en-NZ"/>
        </w:rPr>
        <w:t xml:space="preserve"> (MBA) </w:t>
      </w:r>
      <w:r w:rsidRPr="0009601A">
        <w:rPr>
          <w:b/>
          <w:bCs/>
          <w:lang w:val="en-NZ"/>
        </w:rPr>
        <w:t>Annual Income</w:t>
      </w:r>
      <w:r w:rsidRPr="0009601A">
        <w:rPr>
          <w:lang w:val="en-NZ"/>
        </w:rPr>
        <w:t>: $85,000</w:t>
      </w:r>
    </w:p>
    <w:p w14:paraId="02E5A208" w14:textId="77777777" w:rsidR="0009601A" w:rsidRPr="0009601A" w:rsidRDefault="0009601A" w:rsidP="0009601A">
      <w:pPr>
        <w:rPr>
          <w:lang w:val="en-NZ"/>
        </w:rPr>
      </w:pPr>
      <w:r w:rsidRPr="0009601A">
        <w:rPr>
          <w:b/>
          <w:bCs/>
          <w:lang w:val="en-NZ"/>
        </w:rPr>
        <w:t>Goals and Motivations</w:t>
      </w:r>
      <w:r w:rsidRPr="0009601A">
        <w:rPr>
          <w:lang w:val="en-NZ"/>
        </w:rPr>
        <w:t>:</w:t>
      </w:r>
    </w:p>
    <w:p w14:paraId="3E85B7B1" w14:textId="77777777" w:rsidR="0009601A" w:rsidRPr="0009601A" w:rsidRDefault="0009601A" w:rsidP="0009601A">
      <w:pPr>
        <w:numPr>
          <w:ilvl w:val="0"/>
          <w:numId w:val="34"/>
        </w:numPr>
        <w:rPr>
          <w:lang w:val="en-NZ"/>
        </w:rPr>
      </w:pPr>
      <w:r w:rsidRPr="0009601A">
        <w:rPr>
          <w:b/>
          <w:bCs/>
          <w:lang w:val="en-NZ"/>
        </w:rPr>
        <w:t>Health and Wellness</w:t>
      </w:r>
      <w:r w:rsidRPr="0009601A">
        <w:rPr>
          <w:lang w:val="en-NZ"/>
        </w:rPr>
        <w:t>: Emily wants to maintain her health and fitness by tracking her physical activities and health metrics with a smart watch.</w:t>
      </w:r>
    </w:p>
    <w:p w14:paraId="2AE4D047" w14:textId="77777777" w:rsidR="0009601A" w:rsidRPr="0009601A" w:rsidRDefault="0009601A" w:rsidP="0009601A">
      <w:pPr>
        <w:numPr>
          <w:ilvl w:val="0"/>
          <w:numId w:val="34"/>
        </w:numPr>
        <w:rPr>
          <w:lang w:val="en-NZ"/>
        </w:rPr>
      </w:pPr>
      <w:r w:rsidRPr="0009601A">
        <w:rPr>
          <w:b/>
          <w:bCs/>
          <w:lang w:val="en-NZ"/>
        </w:rPr>
        <w:t>Efficiency and Productivity</w:t>
      </w:r>
      <w:r w:rsidRPr="0009601A">
        <w:rPr>
          <w:lang w:val="en-NZ"/>
        </w:rPr>
        <w:t>: She aims to improve her productivity by using smart watch features like reminders, notifications, and calendar integration.</w:t>
      </w:r>
    </w:p>
    <w:p w14:paraId="27170F82" w14:textId="77777777" w:rsidR="0009601A" w:rsidRPr="0009601A" w:rsidRDefault="0009601A" w:rsidP="0009601A">
      <w:pPr>
        <w:numPr>
          <w:ilvl w:val="0"/>
          <w:numId w:val="34"/>
        </w:numPr>
        <w:rPr>
          <w:lang w:val="en-NZ"/>
        </w:rPr>
      </w:pPr>
      <w:r w:rsidRPr="0009601A">
        <w:rPr>
          <w:b/>
          <w:bCs/>
          <w:lang w:val="en-NZ"/>
        </w:rPr>
        <w:t>Fashion and Functionality</w:t>
      </w:r>
      <w:r w:rsidRPr="0009601A">
        <w:rPr>
          <w:lang w:val="en-NZ"/>
        </w:rPr>
        <w:t>: Emily is motivated to find a smart watch that complements her style while offering advanced functionalities.</w:t>
      </w:r>
    </w:p>
    <w:p w14:paraId="3ABAAE4A" w14:textId="77777777" w:rsidR="0009601A" w:rsidRPr="0009601A" w:rsidRDefault="0009601A" w:rsidP="0009601A">
      <w:pPr>
        <w:numPr>
          <w:ilvl w:val="0"/>
          <w:numId w:val="34"/>
        </w:numPr>
        <w:rPr>
          <w:lang w:val="en-NZ"/>
        </w:rPr>
      </w:pPr>
      <w:r w:rsidRPr="0009601A">
        <w:rPr>
          <w:b/>
          <w:bCs/>
          <w:lang w:val="en-NZ"/>
        </w:rPr>
        <w:t>Work-Life Balance</w:t>
      </w:r>
      <w:r w:rsidRPr="0009601A">
        <w:rPr>
          <w:lang w:val="en-NZ"/>
        </w:rPr>
        <w:t>: She seeks to manage her professional and personal life more effectively with the help of a smart watch.</w:t>
      </w:r>
    </w:p>
    <w:p w14:paraId="26BD3256" w14:textId="77777777" w:rsidR="0009601A" w:rsidRPr="0009601A" w:rsidRDefault="0009601A" w:rsidP="0009601A">
      <w:pPr>
        <w:rPr>
          <w:lang w:val="en-NZ"/>
        </w:rPr>
      </w:pPr>
      <w:r w:rsidRPr="0009601A">
        <w:rPr>
          <w:b/>
          <w:bCs/>
          <w:lang w:val="en-NZ"/>
        </w:rPr>
        <w:t>Frustrations</w:t>
      </w:r>
      <w:r w:rsidRPr="0009601A">
        <w:rPr>
          <w:lang w:val="en-NZ"/>
        </w:rPr>
        <w:t>:</w:t>
      </w:r>
    </w:p>
    <w:p w14:paraId="4340E4D5" w14:textId="77777777" w:rsidR="0009601A" w:rsidRPr="0009601A" w:rsidRDefault="0009601A" w:rsidP="0009601A">
      <w:pPr>
        <w:numPr>
          <w:ilvl w:val="0"/>
          <w:numId w:val="35"/>
        </w:numPr>
        <w:rPr>
          <w:lang w:val="en-NZ"/>
        </w:rPr>
      </w:pPr>
      <w:r w:rsidRPr="0009601A">
        <w:rPr>
          <w:b/>
          <w:bCs/>
          <w:lang w:val="en-NZ"/>
        </w:rPr>
        <w:t>Battery Life</w:t>
      </w:r>
      <w:r w:rsidRPr="0009601A">
        <w:rPr>
          <w:lang w:val="en-NZ"/>
        </w:rPr>
        <w:t>: Frequent charging of smart watches can be inconvenient.</w:t>
      </w:r>
    </w:p>
    <w:p w14:paraId="2B97A62F" w14:textId="77777777" w:rsidR="0009601A" w:rsidRPr="0009601A" w:rsidRDefault="0009601A" w:rsidP="0009601A">
      <w:pPr>
        <w:numPr>
          <w:ilvl w:val="0"/>
          <w:numId w:val="35"/>
        </w:numPr>
        <w:rPr>
          <w:lang w:val="en-NZ"/>
        </w:rPr>
      </w:pPr>
      <w:r w:rsidRPr="0009601A">
        <w:rPr>
          <w:b/>
          <w:bCs/>
          <w:lang w:val="en-NZ"/>
        </w:rPr>
        <w:t>Compatibility Issues</w:t>
      </w:r>
      <w:r w:rsidRPr="0009601A">
        <w:rPr>
          <w:lang w:val="en-NZ"/>
        </w:rPr>
        <w:t>: Difficulty in syncing the smart watch with her smartphone and other devices.</w:t>
      </w:r>
    </w:p>
    <w:p w14:paraId="73CF14A4" w14:textId="77777777" w:rsidR="0009601A" w:rsidRPr="0009601A" w:rsidRDefault="0009601A" w:rsidP="0009601A">
      <w:pPr>
        <w:numPr>
          <w:ilvl w:val="0"/>
          <w:numId w:val="35"/>
        </w:numPr>
        <w:rPr>
          <w:lang w:val="en-NZ"/>
        </w:rPr>
      </w:pPr>
      <w:r w:rsidRPr="0009601A">
        <w:rPr>
          <w:b/>
          <w:bCs/>
          <w:lang w:val="en-NZ"/>
        </w:rPr>
        <w:t>Price</w:t>
      </w:r>
      <w:r w:rsidRPr="0009601A">
        <w:rPr>
          <w:lang w:val="en-NZ"/>
        </w:rPr>
        <w:t>: Premium smart watches can be expensive.</w:t>
      </w:r>
    </w:p>
    <w:p w14:paraId="6A57C0ED" w14:textId="77777777" w:rsidR="0009601A" w:rsidRPr="0009601A" w:rsidRDefault="0009601A" w:rsidP="0009601A">
      <w:pPr>
        <w:numPr>
          <w:ilvl w:val="0"/>
          <w:numId w:val="35"/>
        </w:numPr>
        <w:rPr>
          <w:lang w:val="en-NZ"/>
        </w:rPr>
      </w:pPr>
      <w:r w:rsidRPr="0009601A">
        <w:rPr>
          <w:b/>
          <w:bCs/>
          <w:lang w:val="en-NZ"/>
        </w:rPr>
        <w:t>Complex Features</w:t>
      </w:r>
      <w:r w:rsidRPr="0009601A">
        <w:rPr>
          <w:lang w:val="en-NZ"/>
        </w:rPr>
        <w:t>: Complicated user interfaces that make it hard to use the smart watch efficiently.</w:t>
      </w:r>
    </w:p>
    <w:p w14:paraId="43912CEC" w14:textId="77777777" w:rsidR="0009601A" w:rsidRPr="0009601A" w:rsidRDefault="0009601A" w:rsidP="0009601A">
      <w:pPr>
        <w:rPr>
          <w:lang w:val="en-NZ"/>
        </w:rPr>
      </w:pPr>
      <w:r w:rsidRPr="0009601A">
        <w:rPr>
          <w:b/>
          <w:bCs/>
          <w:lang w:val="en-NZ"/>
        </w:rPr>
        <w:t>Challenges and Obstacles</w:t>
      </w:r>
      <w:r w:rsidRPr="0009601A">
        <w:rPr>
          <w:lang w:val="en-NZ"/>
        </w:rPr>
        <w:t>:</w:t>
      </w:r>
    </w:p>
    <w:p w14:paraId="337537FF" w14:textId="77777777" w:rsidR="0009601A" w:rsidRPr="0009601A" w:rsidRDefault="0009601A" w:rsidP="0009601A">
      <w:pPr>
        <w:numPr>
          <w:ilvl w:val="0"/>
          <w:numId w:val="36"/>
        </w:numPr>
        <w:rPr>
          <w:lang w:val="en-NZ"/>
        </w:rPr>
      </w:pPr>
      <w:r w:rsidRPr="0009601A">
        <w:rPr>
          <w:b/>
          <w:bCs/>
          <w:lang w:val="en-NZ"/>
        </w:rPr>
        <w:t>Finding the Right Smart Watch</w:t>
      </w:r>
      <w:r w:rsidRPr="0009601A">
        <w:rPr>
          <w:lang w:val="en-NZ"/>
        </w:rPr>
        <w:t>: Choosing a smart watch that meets both her aesthetic and functional needs.</w:t>
      </w:r>
    </w:p>
    <w:p w14:paraId="32F1F872" w14:textId="77777777" w:rsidR="0009601A" w:rsidRPr="0009601A" w:rsidRDefault="0009601A" w:rsidP="0009601A">
      <w:pPr>
        <w:numPr>
          <w:ilvl w:val="0"/>
          <w:numId w:val="36"/>
        </w:numPr>
        <w:rPr>
          <w:lang w:val="en-NZ"/>
        </w:rPr>
      </w:pPr>
      <w:r w:rsidRPr="0009601A">
        <w:rPr>
          <w:b/>
          <w:bCs/>
          <w:lang w:val="en-NZ"/>
        </w:rPr>
        <w:t>Durability</w:t>
      </w:r>
      <w:r w:rsidRPr="0009601A">
        <w:rPr>
          <w:lang w:val="en-NZ"/>
        </w:rPr>
        <w:t>: Ensuring that the smart watch is durable enough for daily wear and physical activities.</w:t>
      </w:r>
    </w:p>
    <w:p w14:paraId="07D4F9D8" w14:textId="77777777" w:rsidR="0009601A" w:rsidRPr="0009601A" w:rsidRDefault="0009601A" w:rsidP="0009601A">
      <w:pPr>
        <w:numPr>
          <w:ilvl w:val="0"/>
          <w:numId w:val="36"/>
        </w:numPr>
        <w:rPr>
          <w:lang w:val="en-NZ"/>
        </w:rPr>
      </w:pPr>
      <w:r w:rsidRPr="0009601A">
        <w:rPr>
          <w:b/>
          <w:bCs/>
          <w:lang w:val="en-NZ"/>
        </w:rPr>
        <w:t>Data Accuracy</w:t>
      </w:r>
      <w:r w:rsidRPr="0009601A">
        <w:rPr>
          <w:lang w:val="en-NZ"/>
        </w:rPr>
        <w:t>: Trusting the accuracy of the health and fitness data provided by the smart watch.</w:t>
      </w:r>
    </w:p>
    <w:p w14:paraId="10819170" w14:textId="77777777" w:rsidR="0009601A" w:rsidRPr="0009601A" w:rsidRDefault="0009601A" w:rsidP="0009601A">
      <w:pPr>
        <w:numPr>
          <w:ilvl w:val="0"/>
          <w:numId w:val="36"/>
        </w:numPr>
        <w:rPr>
          <w:lang w:val="en-NZ"/>
        </w:rPr>
      </w:pPr>
      <w:r w:rsidRPr="0009601A">
        <w:rPr>
          <w:b/>
          <w:bCs/>
          <w:lang w:val="en-NZ"/>
        </w:rPr>
        <w:t>Customer Support</w:t>
      </w:r>
      <w:r w:rsidRPr="0009601A">
        <w:rPr>
          <w:lang w:val="en-NZ"/>
        </w:rPr>
        <w:t>: Accessing reliable customer support for any technical issues.</w:t>
      </w:r>
    </w:p>
    <w:p w14:paraId="55B5317B" w14:textId="77777777" w:rsidR="0009601A" w:rsidRPr="0009601A" w:rsidRDefault="0009601A" w:rsidP="0009601A">
      <w:pPr>
        <w:rPr>
          <w:lang w:val="en-NZ"/>
        </w:rPr>
      </w:pPr>
      <w:r w:rsidRPr="0009601A">
        <w:rPr>
          <w:b/>
          <w:bCs/>
          <w:lang w:val="en-NZ"/>
        </w:rPr>
        <w:t>Source Information</w:t>
      </w:r>
      <w:r w:rsidRPr="0009601A">
        <w:rPr>
          <w:lang w:val="en-NZ"/>
        </w:rPr>
        <w:t>: Emily's persona was adapted using a combination of industry reports, customer reviews, and insights from interviews with smart watch users. Sources include the "Global Smart Watch Market Analysis Report," various customer reviews on e-commerce platforms like Amazon, and a series of interviews conducted by the "Hawke's Bay Tech Review."</w:t>
      </w:r>
    </w:p>
    <w:p w14:paraId="23381394" w14:textId="77777777" w:rsidR="0009601A" w:rsidRPr="0009601A" w:rsidRDefault="0009601A" w:rsidP="0009601A">
      <w:pPr>
        <w:rPr>
          <w:lang w:val="en-NZ"/>
        </w:rPr>
      </w:pPr>
      <w:r w:rsidRPr="0009601A">
        <w:rPr>
          <w:b/>
          <w:bCs/>
          <w:lang w:val="en-NZ"/>
        </w:rPr>
        <w:t>Favourite Quote</w:t>
      </w:r>
      <w:r w:rsidRPr="0009601A">
        <w:rPr>
          <w:lang w:val="en-NZ"/>
        </w:rPr>
        <w:t xml:space="preserve">: </w:t>
      </w:r>
      <w:r w:rsidRPr="0009601A">
        <w:rPr>
          <w:i/>
          <w:iCs/>
          <w:lang w:val="en-NZ"/>
        </w:rPr>
        <w:t>"Success is not the key to happiness. Happiness is the key to success. If you love what you are doing, you will be successful."</w:t>
      </w:r>
      <w:r w:rsidRPr="0009601A">
        <w:rPr>
          <w:lang w:val="en-NZ"/>
        </w:rPr>
        <w:t xml:space="preserve"> – Albert Schweitzer</w:t>
      </w:r>
    </w:p>
    <w:p w14:paraId="3953CAB7" w14:textId="77777777" w:rsidR="0009601A" w:rsidRPr="0009601A" w:rsidRDefault="0009601A" w:rsidP="0009601A">
      <w:pPr>
        <w:rPr>
          <w:lang w:val="en-NZ"/>
        </w:rPr>
      </w:pPr>
      <w:r w:rsidRPr="0009601A">
        <w:rPr>
          <w:lang w:val="en-NZ"/>
        </w:rPr>
        <w:t>I hope this updated persona fits your needs! If you need any further adjustments, just let me know.</w:t>
      </w:r>
    </w:p>
    <w:p w14:paraId="40F2F099" w14:textId="77777777" w:rsidR="0009601A" w:rsidRPr="00491059" w:rsidRDefault="0009601A" w:rsidP="0009601A"/>
    <w:sectPr w:rsidR="0009601A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B0824" w14:textId="77777777" w:rsidR="00C82911" w:rsidRDefault="00C82911" w:rsidP="00D4300C">
      <w:r>
        <w:separator/>
      </w:r>
    </w:p>
  </w:endnote>
  <w:endnote w:type="continuationSeparator" w:id="0">
    <w:p w14:paraId="173642F2" w14:textId="77777777" w:rsidR="00C82911" w:rsidRDefault="00C82911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Content>
      <w:p w14:paraId="586D5854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E280B4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D19DD" w14:textId="77777777" w:rsidR="005B0B4C" w:rsidRDefault="005B0B4C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BD293" w14:textId="77777777" w:rsidR="00571109" w:rsidRDefault="00571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5F535" w14:textId="77777777" w:rsidR="00C82911" w:rsidRDefault="00C82911" w:rsidP="00D4300C">
      <w:r>
        <w:separator/>
      </w:r>
    </w:p>
  </w:footnote>
  <w:footnote w:type="continuationSeparator" w:id="0">
    <w:p w14:paraId="331BCDC8" w14:textId="77777777" w:rsidR="00C82911" w:rsidRDefault="00C82911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C16B1" w14:textId="77777777" w:rsidR="00571109" w:rsidRDefault="00571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85786" w14:textId="77777777" w:rsidR="00571109" w:rsidRDefault="005711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FF2CF" w14:textId="77777777" w:rsidR="00571109" w:rsidRDefault="00571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23F1C"/>
    <w:multiLevelType w:val="multilevel"/>
    <w:tmpl w:val="D166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B0639F"/>
    <w:multiLevelType w:val="multilevel"/>
    <w:tmpl w:val="15C2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CF6170"/>
    <w:multiLevelType w:val="multilevel"/>
    <w:tmpl w:val="BE18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18065B"/>
    <w:multiLevelType w:val="multilevel"/>
    <w:tmpl w:val="2198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5068"/>
    <w:multiLevelType w:val="multilevel"/>
    <w:tmpl w:val="C562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0023D0"/>
    <w:multiLevelType w:val="multilevel"/>
    <w:tmpl w:val="1DC6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885766">
    <w:abstractNumId w:val="9"/>
  </w:num>
  <w:num w:numId="2" w16cid:durableId="583880350">
    <w:abstractNumId w:val="8"/>
  </w:num>
  <w:num w:numId="3" w16cid:durableId="1914394280">
    <w:abstractNumId w:val="7"/>
  </w:num>
  <w:num w:numId="4" w16cid:durableId="1060245768">
    <w:abstractNumId w:val="6"/>
  </w:num>
  <w:num w:numId="5" w16cid:durableId="2017876662">
    <w:abstractNumId w:val="5"/>
  </w:num>
  <w:num w:numId="6" w16cid:durableId="252931285">
    <w:abstractNumId w:val="4"/>
  </w:num>
  <w:num w:numId="7" w16cid:durableId="261112344">
    <w:abstractNumId w:val="3"/>
  </w:num>
  <w:num w:numId="8" w16cid:durableId="1555696963">
    <w:abstractNumId w:val="2"/>
  </w:num>
  <w:num w:numId="9" w16cid:durableId="1971351440">
    <w:abstractNumId w:val="1"/>
  </w:num>
  <w:num w:numId="10" w16cid:durableId="1448239811">
    <w:abstractNumId w:val="0"/>
  </w:num>
  <w:num w:numId="11" w16cid:durableId="427392361">
    <w:abstractNumId w:val="23"/>
  </w:num>
  <w:num w:numId="12" w16cid:durableId="947009588">
    <w:abstractNumId w:val="33"/>
  </w:num>
  <w:num w:numId="13" w16cid:durableId="2052877490">
    <w:abstractNumId w:val="32"/>
  </w:num>
  <w:num w:numId="14" w16cid:durableId="2080397468">
    <w:abstractNumId w:val="21"/>
  </w:num>
  <w:num w:numId="15" w16cid:durableId="760835169">
    <w:abstractNumId w:val="16"/>
  </w:num>
  <w:num w:numId="16" w16cid:durableId="855462608">
    <w:abstractNumId w:val="22"/>
  </w:num>
  <w:num w:numId="17" w16cid:durableId="1097138957">
    <w:abstractNumId w:val="28"/>
  </w:num>
  <w:num w:numId="18" w16cid:durableId="1388383883">
    <w:abstractNumId w:val="27"/>
  </w:num>
  <w:num w:numId="19" w16cid:durableId="458108318">
    <w:abstractNumId w:val="13"/>
  </w:num>
  <w:num w:numId="20" w16cid:durableId="1046836526">
    <w:abstractNumId w:val="14"/>
  </w:num>
  <w:num w:numId="21" w16cid:durableId="105004110">
    <w:abstractNumId w:val="24"/>
  </w:num>
  <w:num w:numId="22" w16cid:durableId="362098055">
    <w:abstractNumId w:val="17"/>
  </w:num>
  <w:num w:numId="23" w16cid:durableId="5526537">
    <w:abstractNumId w:val="15"/>
  </w:num>
  <w:num w:numId="24" w16cid:durableId="1114977614">
    <w:abstractNumId w:val="11"/>
  </w:num>
  <w:num w:numId="25" w16cid:durableId="1611164487">
    <w:abstractNumId w:val="25"/>
  </w:num>
  <w:num w:numId="26" w16cid:durableId="1207180354">
    <w:abstractNumId w:val="26"/>
  </w:num>
  <w:num w:numId="27" w16cid:durableId="1602181955">
    <w:abstractNumId w:val="31"/>
  </w:num>
  <w:num w:numId="28" w16cid:durableId="1097021658">
    <w:abstractNumId w:val="34"/>
  </w:num>
  <w:num w:numId="29" w16cid:durableId="587077209">
    <w:abstractNumId w:val="18"/>
  </w:num>
  <w:num w:numId="30" w16cid:durableId="292638088">
    <w:abstractNumId w:val="30"/>
  </w:num>
  <w:num w:numId="31" w16cid:durableId="1883126173">
    <w:abstractNumId w:val="35"/>
  </w:num>
  <w:num w:numId="32" w16cid:durableId="212012370">
    <w:abstractNumId w:val="12"/>
  </w:num>
  <w:num w:numId="33" w16cid:durableId="1974672595">
    <w:abstractNumId w:val="19"/>
  </w:num>
  <w:num w:numId="34" w16cid:durableId="1516653833">
    <w:abstractNumId w:val="29"/>
  </w:num>
  <w:num w:numId="35" w16cid:durableId="1246567875">
    <w:abstractNumId w:val="20"/>
  </w:num>
  <w:num w:numId="36" w16cid:durableId="1064380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NZ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3641E"/>
    <w:rsid w:val="00056E4C"/>
    <w:rsid w:val="00062BFE"/>
    <w:rsid w:val="00082A3A"/>
    <w:rsid w:val="0009601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92B6B"/>
    <w:rsid w:val="002A17D8"/>
    <w:rsid w:val="002A45FC"/>
    <w:rsid w:val="002A7274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E5D47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4341C"/>
    <w:rsid w:val="00A5156E"/>
    <w:rsid w:val="00A6224F"/>
    <w:rsid w:val="00A6738D"/>
    <w:rsid w:val="00A673D8"/>
    <w:rsid w:val="00A95536"/>
    <w:rsid w:val="00AB1F2A"/>
    <w:rsid w:val="00AB5671"/>
    <w:rsid w:val="00AE1A89"/>
    <w:rsid w:val="00B307B3"/>
    <w:rsid w:val="00B8500C"/>
    <w:rsid w:val="00B850F5"/>
    <w:rsid w:val="00BA1CA5"/>
    <w:rsid w:val="00BC38F6"/>
    <w:rsid w:val="00BC7F9D"/>
    <w:rsid w:val="00BD714D"/>
    <w:rsid w:val="00C12C0B"/>
    <w:rsid w:val="00C425A7"/>
    <w:rsid w:val="00C479CE"/>
    <w:rsid w:val="00C60B0A"/>
    <w:rsid w:val="00C75002"/>
    <w:rsid w:val="00C82911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789A0DC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12</TotalTime>
  <Pages>2</Pages>
  <Words>732</Words>
  <Characters>4174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O'Connor Jarod Michael James</cp:lastModifiedBy>
  <cp:revision>6</cp:revision>
  <cp:lastPrinted>2018-04-15T17:50:00Z</cp:lastPrinted>
  <dcterms:created xsi:type="dcterms:W3CDTF">2025-03-04T00:45:00Z</dcterms:created>
  <dcterms:modified xsi:type="dcterms:W3CDTF">2025-03-04T01:27:00Z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